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F4F014" w14:textId="77777777" w:rsidR="0065371C" w:rsidRPr="00785CBA" w:rsidRDefault="0065371C" w:rsidP="00785CBA"/>
    <w:p w14:paraId="16AB32C5" w14:textId="77777777" w:rsidR="00762398" w:rsidRPr="00C6777B" w:rsidRDefault="00762398" w:rsidP="00762398">
      <w:pPr>
        <w:pStyle w:val="Title"/>
        <w:rPr>
          <w:sz w:val="36"/>
          <w:szCs w:val="36"/>
        </w:rPr>
      </w:pPr>
      <w:r w:rsidRPr="00C6777B">
        <w:rPr>
          <w:sz w:val="36"/>
          <w:szCs w:val="36"/>
        </w:rPr>
        <w:t>C</w:t>
      </w:r>
      <w:r w:rsidR="00FA58C8">
        <w:rPr>
          <w:sz w:val="36"/>
          <w:szCs w:val="36"/>
        </w:rPr>
        <w:t>372</w:t>
      </w:r>
      <w:r w:rsidRPr="00C6777B">
        <w:rPr>
          <w:sz w:val="36"/>
          <w:szCs w:val="36"/>
        </w:rPr>
        <w:t xml:space="preserve"> </w:t>
      </w:r>
      <w:r w:rsidR="00FA58C8">
        <w:rPr>
          <w:sz w:val="36"/>
          <w:szCs w:val="36"/>
        </w:rPr>
        <w:t>Payment Technologies</w:t>
      </w:r>
    </w:p>
    <w:p w14:paraId="40C75AA7" w14:textId="33972E18" w:rsidR="00762398" w:rsidRPr="00C6777B" w:rsidRDefault="00762398" w:rsidP="00762398">
      <w:pPr>
        <w:pStyle w:val="Title"/>
        <w:rPr>
          <w:szCs w:val="28"/>
        </w:rPr>
      </w:pPr>
      <w:r w:rsidRPr="00C6777B">
        <w:rPr>
          <w:szCs w:val="28"/>
        </w:rPr>
        <w:t>AY</w:t>
      </w:r>
      <w:r w:rsidR="00414C23">
        <w:rPr>
          <w:szCs w:val="28"/>
        </w:rPr>
        <w:t>202</w:t>
      </w:r>
      <w:r w:rsidR="002478B4">
        <w:rPr>
          <w:szCs w:val="28"/>
        </w:rPr>
        <w:t>4</w:t>
      </w:r>
      <w:r w:rsidRPr="00C6777B">
        <w:rPr>
          <w:szCs w:val="28"/>
        </w:rPr>
        <w:t xml:space="preserve"> Semester </w:t>
      </w:r>
      <w:r w:rsidR="00414C23">
        <w:rPr>
          <w:szCs w:val="28"/>
        </w:rPr>
        <w:t>2</w:t>
      </w:r>
      <w:r w:rsidRPr="00C6777B">
        <w:rPr>
          <w:szCs w:val="28"/>
        </w:rPr>
        <w:t xml:space="preserve"> </w:t>
      </w:r>
      <w:r w:rsidR="002549AC" w:rsidRPr="00C6777B">
        <w:rPr>
          <w:szCs w:val="28"/>
        </w:rPr>
        <w:t>Graded Assignment</w:t>
      </w:r>
    </w:p>
    <w:p w14:paraId="3AED7D27" w14:textId="77777777" w:rsidR="0065371C" w:rsidRPr="00C6777B" w:rsidRDefault="00EE3E94" w:rsidP="00785CBA">
      <w:pPr>
        <w:pStyle w:val="Title"/>
        <w:rPr>
          <w:szCs w:val="28"/>
        </w:rPr>
      </w:pPr>
      <w:r>
        <w:rPr>
          <w:szCs w:val="28"/>
        </w:rPr>
        <w:t>Declaration of Compliance</w:t>
      </w:r>
    </w:p>
    <w:p w14:paraId="43E71BC2" w14:textId="77777777" w:rsidR="00785CBA" w:rsidRDefault="00785CBA" w:rsidP="00785CBA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761"/>
      </w:tblGrid>
      <w:tr w:rsidR="00922CB2" w14:paraId="326B74AB" w14:textId="77777777" w:rsidTr="00922CB2">
        <w:trPr>
          <w:trHeight w:val="576"/>
        </w:trPr>
        <w:tc>
          <w:tcPr>
            <w:tcW w:w="1975" w:type="dxa"/>
            <w:vAlign w:val="center"/>
          </w:tcPr>
          <w:p w14:paraId="1420AC1C" w14:textId="77777777" w:rsidR="00922CB2" w:rsidRPr="00922CB2" w:rsidRDefault="00922CB2" w:rsidP="00922CB2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922CB2">
              <w:rPr>
                <w:b/>
                <w:bCs/>
                <w:sz w:val="24"/>
                <w:szCs w:val="24"/>
              </w:rPr>
              <w:t>Student ID</w:t>
            </w:r>
          </w:p>
        </w:tc>
        <w:tc>
          <w:tcPr>
            <w:tcW w:w="7761" w:type="dxa"/>
            <w:vAlign w:val="center"/>
          </w:tcPr>
          <w:p w14:paraId="44775E5A" w14:textId="56340E28" w:rsidR="00922CB2" w:rsidRPr="00922CB2" w:rsidRDefault="00EC4E64" w:rsidP="00922CB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23031029</w:t>
            </w:r>
          </w:p>
        </w:tc>
      </w:tr>
      <w:tr w:rsidR="00922CB2" w14:paraId="022FCCFD" w14:textId="77777777" w:rsidTr="00922CB2">
        <w:trPr>
          <w:trHeight w:val="576"/>
        </w:trPr>
        <w:tc>
          <w:tcPr>
            <w:tcW w:w="1975" w:type="dxa"/>
            <w:vAlign w:val="center"/>
          </w:tcPr>
          <w:p w14:paraId="5F679305" w14:textId="77777777" w:rsidR="00922CB2" w:rsidRPr="00922CB2" w:rsidRDefault="00922CB2" w:rsidP="00922CB2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922CB2">
              <w:rPr>
                <w:b/>
                <w:bCs/>
                <w:sz w:val="24"/>
                <w:szCs w:val="24"/>
              </w:rPr>
              <w:t>Student Name</w:t>
            </w:r>
          </w:p>
        </w:tc>
        <w:tc>
          <w:tcPr>
            <w:tcW w:w="7761" w:type="dxa"/>
            <w:vAlign w:val="center"/>
          </w:tcPr>
          <w:p w14:paraId="23800AEC" w14:textId="5D07E4A7" w:rsidR="00922CB2" w:rsidRPr="00922CB2" w:rsidRDefault="00EC4E64" w:rsidP="00922CB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Toh Ser jia</w:t>
            </w:r>
          </w:p>
        </w:tc>
      </w:tr>
      <w:tr w:rsidR="00922CB2" w14:paraId="512BC869" w14:textId="77777777" w:rsidTr="00922CB2">
        <w:trPr>
          <w:trHeight w:val="576"/>
        </w:trPr>
        <w:tc>
          <w:tcPr>
            <w:tcW w:w="1975" w:type="dxa"/>
            <w:vAlign w:val="center"/>
          </w:tcPr>
          <w:p w14:paraId="7ED7C3CC" w14:textId="77777777" w:rsidR="00922CB2" w:rsidRPr="00922CB2" w:rsidRDefault="00922CB2" w:rsidP="00922CB2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922CB2">
              <w:rPr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7761" w:type="dxa"/>
            <w:vAlign w:val="center"/>
          </w:tcPr>
          <w:p w14:paraId="367F6AAA" w14:textId="0E58E808" w:rsidR="00922CB2" w:rsidRPr="00922CB2" w:rsidRDefault="00EC4E64" w:rsidP="00922CB2">
            <w:pPr>
              <w:pStyle w:val="NoSpacing"/>
              <w:rPr>
                <w:sz w:val="24"/>
                <w:szCs w:val="24"/>
              </w:rPr>
            </w:pPr>
            <w:r w:rsidRPr="00EC4E64">
              <w:rPr>
                <w:b/>
                <w:bCs/>
                <w:i/>
                <w:iCs/>
                <w:sz w:val="24"/>
                <w:szCs w:val="24"/>
              </w:rPr>
              <w:t>C372-2D-E63C-A</w:t>
            </w:r>
          </w:p>
        </w:tc>
      </w:tr>
    </w:tbl>
    <w:p w14:paraId="17B43705" w14:textId="77777777" w:rsidR="00922CB2" w:rsidRPr="00922CB2" w:rsidRDefault="00922CB2" w:rsidP="002549A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44" w:type="dxa"/>
          <w:bottom w:w="144" w:type="dxa"/>
        </w:tblCellMar>
        <w:tblLook w:val="04A0" w:firstRow="1" w:lastRow="0" w:firstColumn="1" w:lastColumn="0" w:noHBand="0" w:noVBand="1"/>
      </w:tblPr>
      <w:tblGrid>
        <w:gridCol w:w="1255"/>
        <w:gridCol w:w="4050"/>
        <w:gridCol w:w="720"/>
        <w:gridCol w:w="2520"/>
        <w:gridCol w:w="1170"/>
      </w:tblGrid>
      <w:tr w:rsidR="0065371C" w:rsidRPr="00922CB2" w14:paraId="1F8BCBE7" w14:textId="77777777" w:rsidTr="003F728B">
        <w:trPr>
          <w:trHeight w:val="20"/>
        </w:trPr>
        <w:tc>
          <w:tcPr>
            <w:tcW w:w="9715" w:type="dxa"/>
            <w:gridSpan w:val="5"/>
            <w:shd w:val="clear" w:color="auto" w:fill="auto"/>
            <w:vAlign w:val="center"/>
          </w:tcPr>
          <w:p w14:paraId="77AF6A3E" w14:textId="77777777" w:rsidR="0065371C" w:rsidRPr="00922CB2" w:rsidRDefault="003F728B" w:rsidP="00785CBA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Academic Integrity </w:t>
            </w:r>
            <w:r w:rsidR="0065371C" w:rsidRPr="00922CB2">
              <w:rPr>
                <w:b/>
                <w:sz w:val="24"/>
                <w:szCs w:val="24"/>
              </w:rPr>
              <w:t>Compliance Statement</w:t>
            </w:r>
          </w:p>
        </w:tc>
      </w:tr>
      <w:tr w:rsidR="0065371C" w:rsidRPr="00922CB2" w14:paraId="76D8FD1A" w14:textId="77777777" w:rsidTr="003F728B">
        <w:trPr>
          <w:trHeight w:val="20"/>
        </w:trPr>
        <w:tc>
          <w:tcPr>
            <w:tcW w:w="8545" w:type="dxa"/>
            <w:gridSpan w:val="4"/>
            <w:shd w:val="clear" w:color="auto" w:fill="auto"/>
            <w:vAlign w:val="center"/>
          </w:tcPr>
          <w:p w14:paraId="511A2EAA" w14:textId="77777777" w:rsidR="008160A6" w:rsidRPr="00922CB2" w:rsidRDefault="008160A6" w:rsidP="00785CBA">
            <w:pPr>
              <w:pStyle w:val="NoSpacing"/>
              <w:rPr>
                <w:sz w:val="22"/>
                <w:szCs w:val="22"/>
              </w:rPr>
            </w:pPr>
            <w:r w:rsidRPr="00922CB2">
              <w:rPr>
                <w:sz w:val="22"/>
                <w:szCs w:val="22"/>
              </w:rPr>
              <w:t>I declare that:</w:t>
            </w:r>
          </w:p>
          <w:p w14:paraId="747D101D" w14:textId="77777777" w:rsidR="008160A6" w:rsidRPr="00922CB2" w:rsidRDefault="008160A6" w:rsidP="00785CBA">
            <w:pPr>
              <w:pStyle w:val="NoSpacing"/>
              <w:numPr>
                <w:ilvl w:val="0"/>
                <w:numId w:val="48"/>
              </w:numPr>
              <w:rPr>
                <w:sz w:val="22"/>
                <w:szCs w:val="22"/>
              </w:rPr>
            </w:pPr>
            <w:r w:rsidRPr="00922CB2">
              <w:rPr>
                <w:sz w:val="22"/>
                <w:szCs w:val="22"/>
              </w:rPr>
              <w:t xml:space="preserve">This submission is my original work – all sources have been properly referenced and acknowledged. </w:t>
            </w:r>
          </w:p>
          <w:p w14:paraId="7CE01900" w14:textId="77777777" w:rsidR="008160A6" w:rsidRDefault="008160A6" w:rsidP="00785CBA">
            <w:pPr>
              <w:pStyle w:val="NoSpacing"/>
              <w:numPr>
                <w:ilvl w:val="0"/>
                <w:numId w:val="48"/>
              </w:numPr>
              <w:rPr>
                <w:sz w:val="22"/>
                <w:szCs w:val="22"/>
              </w:rPr>
            </w:pPr>
            <w:r w:rsidRPr="00922CB2">
              <w:rPr>
                <w:sz w:val="22"/>
                <w:szCs w:val="22"/>
              </w:rPr>
              <w:t xml:space="preserve">I </w:t>
            </w:r>
            <w:r w:rsidR="008A0196">
              <w:rPr>
                <w:sz w:val="22"/>
                <w:szCs w:val="22"/>
              </w:rPr>
              <w:t xml:space="preserve"> have </w:t>
            </w:r>
            <w:r w:rsidRPr="00922CB2">
              <w:rPr>
                <w:sz w:val="22"/>
                <w:szCs w:val="22"/>
              </w:rPr>
              <w:t>neither received nor rendered any assistance (either paid or unpaid) on work that requires individual effort.</w:t>
            </w:r>
          </w:p>
          <w:p w14:paraId="3C2C0791" w14:textId="77777777" w:rsidR="008160A6" w:rsidRPr="00A179F4" w:rsidRDefault="00EE3E94" w:rsidP="00A179F4">
            <w:pPr>
              <w:pStyle w:val="NoSpacing"/>
              <w:numPr>
                <w:ilvl w:val="0"/>
                <w:numId w:val="48"/>
              </w:numPr>
              <w:rPr>
                <w:sz w:val="22"/>
                <w:szCs w:val="22"/>
              </w:rPr>
            </w:pPr>
            <w:r w:rsidRPr="00A179F4">
              <w:rPr>
                <w:sz w:val="22"/>
                <w:szCs w:val="22"/>
              </w:rPr>
              <w:t xml:space="preserve">I have </w:t>
            </w:r>
            <w:r w:rsidR="008A0196" w:rsidRPr="00A179F4">
              <w:rPr>
                <w:sz w:val="22"/>
                <w:szCs w:val="22"/>
              </w:rPr>
              <w:t>fully compl</w:t>
            </w:r>
            <w:r w:rsidR="00C93EB8" w:rsidRPr="00A179F4">
              <w:rPr>
                <w:sz w:val="22"/>
                <w:szCs w:val="22"/>
              </w:rPr>
              <w:t>ied</w:t>
            </w:r>
            <w:r w:rsidR="008A0196" w:rsidRPr="00A179F4">
              <w:rPr>
                <w:sz w:val="22"/>
                <w:szCs w:val="22"/>
              </w:rPr>
              <w:t xml:space="preserve"> with the</w:t>
            </w:r>
            <w:r w:rsidR="00A179F4">
              <w:rPr>
                <w:sz w:val="22"/>
                <w:szCs w:val="22"/>
              </w:rPr>
              <w:t xml:space="preserve"> RP rules and regulations for students pertaining to assessments and academic integrity outlined </w:t>
            </w:r>
            <w:hyperlink r:id="rId8" w:history="1">
              <w:r w:rsidR="00A179F4" w:rsidRPr="00A179F4">
                <w:rPr>
                  <w:rStyle w:val="Hyperlink"/>
                  <w:sz w:val="22"/>
                  <w:szCs w:val="22"/>
                </w:rPr>
                <w:t>h</w:t>
              </w:r>
              <w:r w:rsidR="00A179F4">
                <w:rPr>
                  <w:rStyle w:val="Hyperlink"/>
                </w:rPr>
                <w:t>ere</w:t>
              </w:r>
            </w:hyperlink>
            <w:r w:rsidR="00A179F4" w:rsidRPr="00A179F4">
              <w:rPr>
                <w:sz w:val="22"/>
                <w:szCs w:val="22"/>
              </w:rPr>
              <w:t xml:space="preserve"> </w:t>
            </w:r>
            <w:r w:rsidR="00A179F4">
              <w:t xml:space="preserve">and </w:t>
            </w:r>
            <w:r w:rsidR="00A179F4">
              <w:rPr>
                <w:sz w:val="22"/>
                <w:szCs w:val="22"/>
              </w:rPr>
              <w:object w:dxaOrig="1520" w:dyaOrig="987" w14:anchorId="0E7F3A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8.8pt;height:37.8pt" o:ole="">
                  <v:imagedata r:id="rId9" o:title=""/>
                </v:shape>
                <o:OLEObject Type="Embed" ProgID="Acrobat.Document.DC" ShapeID="_x0000_i1025" DrawAspect="Icon" ObjectID="_1800722481" r:id="rId10"/>
              </w:object>
            </w:r>
            <w:r w:rsidR="00A179F4" w:rsidRPr="00A179F4">
              <w:rPr>
                <w:sz w:val="22"/>
                <w:szCs w:val="22"/>
              </w:rPr>
              <w:t xml:space="preserve"> </w:t>
            </w:r>
          </w:p>
          <w:p w14:paraId="002B152E" w14:textId="77777777" w:rsidR="00A179F4" w:rsidRDefault="00A179F4" w:rsidP="00A179F4">
            <w:pPr>
              <w:pStyle w:val="NoSpacing"/>
              <w:ind w:left="720"/>
              <w:rPr>
                <w:sz w:val="22"/>
                <w:szCs w:val="22"/>
              </w:rPr>
            </w:pPr>
          </w:p>
          <w:p w14:paraId="0FD82E7A" w14:textId="77777777" w:rsidR="00726A4B" w:rsidRPr="00A179F4" w:rsidRDefault="00726A4B" w:rsidP="00A179F4">
            <w:pPr>
              <w:pStyle w:val="NoSpacing"/>
              <w:ind w:left="720"/>
              <w:rPr>
                <w:sz w:val="22"/>
                <w:szCs w:val="22"/>
              </w:rPr>
            </w:pPr>
          </w:p>
          <w:p w14:paraId="737BAA9A" w14:textId="77777777" w:rsidR="008160A6" w:rsidRPr="00922CB2" w:rsidRDefault="008160A6" w:rsidP="00785CBA">
            <w:pPr>
              <w:pStyle w:val="NoSpacing"/>
              <w:rPr>
                <w:sz w:val="22"/>
                <w:szCs w:val="22"/>
              </w:rPr>
            </w:pPr>
            <w:r w:rsidRPr="00922CB2">
              <w:rPr>
                <w:sz w:val="22"/>
                <w:szCs w:val="22"/>
              </w:rPr>
              <w:t xml:space="preserve">If found guilty of committing any act of academic dishonesty, I understand that I will be liable: </w:t>
            </w:r>
          </w:p>
          <w:p w14:paraId="6A4CCB90" w14:textId="77777777" w:rsidR="008160A6" w:rsidRPr="00922CB2" w:rsidRDefault="008160A6" w:rsidP="00785CBA">
            <w:pPr>
              <w:pStyle w:val="NoSpacing"/>
              <w:numPr>
                <w:ilvl w:val="0"/>
                <w:numId w:val="49"/>
              </w:numPr>
              <w:rPr>
                <w:sz w:val="22"/>
                <w:szCs w:val="22"/>
              </w:rPr>
            </w:pPr>
            <w:r w:rsidRPr="00922CB2">
              <w:rPr>
                <w:sz w:val="22"/>
                <w:szCs w:val="22"/>
              </w:rPr>
              <w:t>for disciplinary action by the School</w:t>
            </w:r>
          </w:p>
          <w:p w14:paraId="1F2A3BD7" w14:textId="77777777" w:rsidR="0065371C" w:rsidRPr="00922CB2" w:rsidRDefault="008160A6" w:rsidP="00785CBA">
            <w:pPr>
              <w:pStyle w:val="NoSpacing"/>
              <w:numPr>
                <w:ilvl w:val="0"/>
                <w:numId w:val="49"/>
              </w:numPr>
              <w:rPr>
                <w:sz w:val="22"/>
                <w:szCs w:val="22"/>
              </w:rPr>
            </w:pPr>
            <w:r w:rsidRPr="00922CB2">
              <w:rPr>
                <w:sz w:val="22"/>
                <w:szCs w:val="22"/>
              </w:rPr>
              <w:t>to the full extent of penalties, including immediate failure for this assessment and other disciplinary actions such as dismissal</w:t>
            </w:r>
          </w:p>
          <w:p w14:paraId="3246697E" w14:textId="77777777" w:rsidR="000B19E4" w:rsidRPr="00922CB2" w:rsidRDefault="000B19E4" w:rsidP="00785CBA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170" w:type="dxa"/>
            <w:shd w:val="clear" w:color="auto" w:fill="auto"/>
            <w:vAlign w:val="center"/>
          </w:tcPr>
          <w:p w14:paraId="5249DE10" w14:textId="77777777" w:rsidR="0065371C" w:rsidRPr="002549AC" w:rsidRDefault="0065371C" w:rsidP="00785CBA">
            <w:pPr>
              <w:pStyle w:val="NoSpacing"/>
              <w:jc w:val="center"/>
              <w:rPr>
                <w:sz w:val="48"/>
                <w:szCs w:val="48"/>
              </w:rPr>
            </w:pPr>
            <w:r w:rsidRPr="002549AC">
              <w:rPr>
                <w:sz w:val="48"/>
                <w:szCs w:val="48"/>
              </w:rPr>
              <w:sym w:font="Wingdings 2" w:char="F050"/>
            </w:r>
          </w:p>
        </w:tc>
      </w:tr>
      <w:tr w:rsidR="0065371C" w:rsidRPr="00922CB2" w14:paraId="251E994C" w14:textId="77777777" w:rsidTr="003F728B">
        <w:trPr>
          <w:trHeight w:val="20"/>
        </w:trPr>
        <w:tc>
          <w:tcPr>
            <w:tcW w:w="8545" w:type="dxa"/>
            <w:gridSpan w:val="4"/>
            <w:shd w:val="clear" w:color="auto" w:fill="auto"/>
            <w:vAlign w:val="center"/>
          </w:tcPr>
          <w:p w14:paraId="7D72C0DB" w14:textId="77777777" w:rsidR="0065371C" w:rsidRPr="00922CB2" w:rsidRDefault="0065371C" w:rsidP="00785CBA">
            <w:pPr>
              <w:pStyle w:val="NoSpacing"/>
              <w:rPr>
                <w:b/>
                <w:sz w:val="22"/>
                <w:szCs w:val="22"/>
              </w:rPr>
            </w:pPr>
            <w:r w:rsidRPr="00922CB2">
              <w:rPr>
                <w:b/>
                <w:sz w:val="22"/>
                <w:szCs w:val="22"/>
              </w:rPr>
              <w:t>Retention of Backup Copy</w:t>
            </w:r>
          </w:p>
          <w:p w14:paraId="365D9FD9" w14:textId="77777777" w:rsidR="0065371C" w:rsidRPr="00922CB2" w:rsidRDefault="0065371C" w:rsidP="00785CBA">
            <w:pPr>
              <w:pStyle w:val="NoSpacing"/>
              <w:rPr>
                <w:sz w:val="22"/>
                <w:szCs w:val="22"/>
              </w:rPr>
            </w:pPr>
            <w:r w:rsidRPr="00922CB2">
              <w:rPr>
                <w:sz w:val="22"/>
                <w:szCs w:val="22"/>
              </w:rPr>
              <w:t xml:space="preserve">I declare that I have a back-up electronic copy of this </w:t>
            </w:r>
            <w:r w:rsidR="00CA4FF3" w:rsidRPr="00922CB2">
              <w:rPr>
                <w:sz w:val="22"/>
                <w:szCs w:val="22"/>
              </w:rPr>
              <w:t xml:space="preserve">submission </w:t>
            </w:r>
            <w:r w:rsidRPr="00922CB2">
              <w:rPr>
                <w:sz w:val="22"/>
                <w:szCs w:val="22"/>
              </w:rPr>
              <w:t xml:space="preserve">for immediate </w:t>
            </w:r>
            <w:r w:rsidR="003F5A67" w:rsidRPr="00922CB2">
              <w:rPr>
                <w:sz w:val="22"/>
                <w:szCs w:val="22"/>
              </w:rPr>
              <w:t>re</w:t>
            </w:r>
            <w:r w:rsidRPr="00922CB2">
              <w:rPr>
                <w:sz w:val="22"/>
                <w:szCs w:val="22"/>
              </w:rPr>
              <w:t>submission.</w:t>
            </w:r>
            <w:r w:rsidR="00C93EB8">
              <w:rPr>
                <w:sz w:val="22"/>
                <w:szCs w:val="22"/>
              </w:rPr>
              <w:t xml:space="preserve"> 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40CA1F46" w14:textId="77777777" w:rsidR="0065371C" w:rsidRPr="002549AC" w:rsidRDefault="0065371C" w:rsidP="00785CBA">
            <w:pPr>
              <w:pStyle w:val="NoSpacing"/>
              <w:jc w:val="center"/>
              <w:rPr>
                <w:sz w:val="48"/>
                <w:szCs w:val="48"/>
              </w:rPr>
            </w:pPr>
            <w:r w:rsidRPr="002549AC">
              <w:rPr>
                <w:sz w:val="48"/>
                <w:szCs w:val="48"/>
              </w:rPr>
              <w:sym w:font="Wingdings 2" w:char="F050"/>
            </w:r>
          </w:p>
        </w:tc>
      </w:tr>
      <w:tr w:rsidR="005148C5" w:rsidRPr="00922CB2" w14:paraId="3A0EA845" w14:textId="77777777" w:rsidTr="000A1034">
        <w:trPr>
          <w:trHeight w:val="20"/>
        </w:trPr>
        <w:tc>
          <w:tcPr>
            <w:tcW w:w="1255" w:type="dxa"/>
            <w:shd w:val="clear" w:color="auto" w:fill="auto"/>
            <w:vAlign w:val="center"/>
          </w:tcPr>
          <w:p w14:paraId="21EBBC6C" w14:textId="77777777" w:rsidR="005148C5" w:rsidRPr="002549AC" w:rsidRDefault="005148C5" w:rsidP="00785CBA">
            <w:pPr>
              <w:pStyle w:val="NoSpacing"/>
              <w:rPr>
                <w:b/>
                <w:bCs/>
                <w:sz w:val="22"/>
                <w:szCs w:val="22"/>
              </w:rPr>
            </w:pPr>
            <w:r w:rsidRPr="002549AC">
              <w:rPr>
                <w:b/>
                <w:bCs/>
                <w:sz w:val="22"/>
                <w:szCs w:val="22"/>
              </w:rPr>
              <w:t>Signature</w:t>
            </w:r>
          </w:p>
        </w:tc>
        <w:tc>
          <w:tcPr>
            <w:tcW w:w="4050" w:type="dxa"/>
            <w:shd w:val="clear" w:color="auto" w:fill="auto"/>
            <w:vAlign w:val="center"/>
          </w:tcPr>
          <w:p w14:paraId="6BA83D78" w14:textId="77777777" w:rsidR="005148C5" w:rsidRDefault="005148C5" w:rsidP="00785CBA">
            <w:pPr>
              <w:pStyle w:val="NoSpacing"/>
              <w:rPr>
                <w:sz w:val="22"/>
                <w:szCs w:val="22"/>
              </w:rPr>
            </w:pPr>
          </w:p>
          <w:p w14:paraId="304B1450" w14:textId="77777777" w:rsidR="005148C5" w:rsidRDefault="005148C5" w:rsidP="00785CBA">
            <w:pPr>
              <w:pStyle w:val="NoSpacing"/>
              <w:rPr>
                <w:sz w:val="22"/>
                <w:szCs w:val="22"/>
              </w:rPr>
            </w:pPr>
          </w:p>
          <w:p w14:paraId="4B57144F" w14:textId="162A3761" w:rsidR="005148C5" w:rsidRDefault="00EC4E64" w:rsidP="00785CBA">
            <w:pPr>
              <w:pStyle w:val="NoSpac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serjia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66B2ECF8" w14:textId="77777777" w:rsidR="005148C5" w:rsidRPr="005148C5" w:rsidRDefault="005148C5" w:rsidP="000A1034">
            <w:pPr>
              <w:pStyle w:val="NoSpacing"/>
              <w:jc w:val="center"/>
              <w:rPr>
                <w:b/>
                <w:bCs/>
                <w:sz w:val="22"/>
                <w:szCs w:val="22"/>
              </w:rPr>
            </w:pPr>
            <w:r w:rsidRPr="005148C5">
              <w:rPr>
                <w:b/>
                <w:bCs/>
                <w:sz w:val="22"/>
                <w:szCs w:val="22"/>
              </w:rPr>
              <w:t>Date</w:t>
            </w:r>
          </w:p>
        </w:tc>
        <w:tc>
          <w:tcPr>
            <w:tcW w:w="3690" w:type="dxa"/>
            <w:gridSpan w:val="2"/>
            <w:shd w:val="clear" w:color="auto" w:fill="auto"/>
            <w:vAlign w:val="center"/>
          </w:tcPr>
          <w:p w14:paraId="7939D0DD" w14:textId="11F9AFD9" w:rsidR="005148C5" w:rsidRPr="00922CB2" w:rsidRDefault="00EC4E64" w:rsidP="00785CBA">
            <w:pPr>
              <w:pStyle w:val="NoSpac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10/02/2025</w:t>
            </w:r>
          </w:p>
        </w:tc>
      </w:tr>
      <w:tr w:rsidR="0065371C" w:rsidRPr="001A4C97" w14:paraId="219C8118" w14:textId="77777777" w:rsidTr="003F728B">
        <w:trPr>
          <w:trHeight w:val="710"/>
        </w:trPr>
        <w:tc>
          <w:tcPr>
            <w:tcW w:w="9715" w:type="dxa"/>
            <w:gridSpan w:val="5"/>
            <w:shd w:val="clear" w:color="auto" w:fill="auto"/>
            <w:vAlign w:val="center"/>
          </w:tcPr>
          <w:p w14:paraId="5F5A2DD1" w14:textId="77777777" w:rsidR="0065371C" w:rsidRPr="00922CB2" w:rsidRDefault="0065371C" w:rsidP="00785CBA">
            <w:pPr>
              <w:pStyle w:val="NoSpacing"/>
              <w:rPr>
                <w:sz w:val="22"/>
                <w:szCs w:val="22"/>
              </w:rPr>
            </w:pPr>
            <w:r w:rsidRPr="00922CB2">
              <w:rPr>
                <w:b/>
                <w:sz w:val="22"/>
                <w:szCs w:val="22"/>
              </w:rPr>
              <w:t>IMPORTANT</w:t>
            </w:r>
            <w:r w:rsidRPr="00922CB2">
              <w:rPr>
                <w:sz w:val="22"/>
                <w:szCs w:val="22"/>
              </w:rPr>
              <w:t>: Non-compliance to these clauses will result in unconditional rejection of your submission</w:t>
            </w:r>
            <w:r w:rsidR="003F728B">
              <w:rPr>
                <w:sz w:val="22"/>
                <w:szCs w:val="22"/>
              </w:rPr>
              <w:t xml:space="preserve">. </w:t>
            </w:r>
          </w:p>
        </w:tc>
      </w:tr>
    </w:tbl>
    <w:p w14:paraId="0C114B37" w14:textId="77777777" w:rsidR="006D5805" w:rsidRPr="00C93EB8" w:rsidRDefault="006D5805" w:rsidP="00C93EB8">
      <w:pPr>
        <w:suppressAutoHyphens w:val="0"/>
        <w:spacing w:after="160" w:line="259" w:lineRule="auto"/>
      </w:pPr>
    </w:p>
    <w:sectPr w:rsidR="006D5805" w:rsidRPr="00C93EB8" w:rsidSect="002549AC">
      <w:headerReference w:type="default" r:id="rId11"/>
      <w:footerReference w:type="default" r:id="rId12"/>
      <w:headerReference w:type="first" r:id="rId13"/>
      <w:pgSz w:w="11906" w:h="16838" w:code="9"/>
      <w:pgMar w:top="2070" w:right="1080" w:bottom="1440" w:left="1080" w:header="706" w:footer="824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9AD8B4" w14:textId="77777777" w:rsidR="001A79C6" w:rsidRDefault="001A79C6" w:rsidP="00785CBA">
      <w:r>
        <w:separator/>
      </w:r>
    </w:p>
  </w:endnote>
  <w:endnote w:type="continuationSeparator" w:id="0">
    <w:p w14:paraId="4E0DE915" w14:textId="77777777" w:rsidR="001A79C6" w:rsidRDefault="001A79C6" w:rsidP="00785C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95594C" w14:textId="77777777" w:rsidR="00382297" w:rsidRPr="00C6777B" w:rsidRDefault="00382297" w:rsidP="00382297">
    <w:pPr>
      <w:pStyle w:val="Footer"/>
      <w:pBdr>
        <w:top w:val="single" w:sz="4" w:space="1" w:color="auto"/>
      </w:pBdr>
      <w:spacing w:line="240" w:lineRule="auto"/>
      <w:rPr>
        <w:sz w:val="22"/>
        <w:szCs w:val="22"/>
      </w:rPr>
    </w:pPr>
  </w:p>
  <w:p w14:paraId="188FA7F5" w14:textId="77777777" w:rsidR="00E06499" w:rsidRPr="00C6777B" w:rsidRDefault="00D2793F" w:rsidP="00382297">
    <w:pPr>
      <w:pStyle w:val="Footer"/>
      <w:pBdr>
        <w:top w:val="single" w:sz="4" w:space="1" w:color="auto"/>
      </w:pBdr>
      <w:tabs>
        <w:tab w:val="clear" w:pos="4513"/>
        <w:tab w:val="clear" w:pos="9026"/>
        <w:tab w:val="center" w:pos="5040"/>
        <w:tab w:val="right" w:pos="9720"/>
      </w:tabs>
      <w:spacing w:line="240" w:lineRule="auto"/>
      <w:rPr>
        <w:sz w:val="22"/>
        <w:szCs w:val="22"/>
      </w:rPr>
    </w:pPr>
    <w:r w:rsidRPr="00D2793F">
      <w:rPr>
        <w:sz w:val="22"/>
        <w:szCs w:val="22"/>
      </w:rPr>
      <w:t>Cxxx ModuleName</w:t>
    </w:r>
    <w:r w:rsidR="002549AC" w:rsidRPr="00C6777B">
      <w:rPr>
        <w:sz w:val="22"/>
        <w:szCs w:val="22"/>
      </w:rPr>
      <w:tab/>
    </w:r>
    <w:r w:rsidR="002549AC" w:rsidRPr="00C6777B">
      <w:rPr>
        <w:sz w:val="22"/>
        <w:szCs w:val="22"/>
      </w:rPr>
      <w:tab/>
    </w:r>
    <w:sdt>
      <w:sdtPr>
        <w:rPr>
          <w:sz w:val="22"/>
          <w:szCs w:val="22"/>
        </w:rPr>
        <w:id w:val="1728636285"/>
        <w:docPartObj>
          <w:docPartGallery w:val="Page Numbers (Top of Page)"/>
          <w:docPartUnique/>
        </w:docPartObj>
      </w:sdtPr>
      <w:sdtEndPr/>
      <w:sdtContent>
        <w:r w:rsidR="002549AC" w:rsidRPr="00C6777B">
          <w:rPr>
            <w:sz w:val="22"/>
            <w:szCs w:val="22"/>
          </w:rPr>
          <w:t xml:space="preserve">Page </w:t>
        </w:r>
        <w:r w:rsidR="002549AC" w:rsidRPr="00C6777B">
          <w:rPr>
            <w:bCs/>
            <w:sz w:val="22"/>
            <w:szCs w:val="22"/>
          </w:rPr>
          <w:fldChar w:fldCharType="begin"/>
        </w:r>
        <w:r w:rsidR="002549AC" w:rsidRPr="00C6777B">
          <w:rPr>
            <w:bCs/>
            <w:sz w:val="22"/>
            <w:szCs w:val="22"/>
          </w:rPr>
          <w:instrText xml:space="preserve"> PAGE </w:instrText>
        </w:r>
        <w:r w:rsidR="002549AC" w:rsidRPr="00C6777B">
          <w:rPr>
            <w:bCs/>
            <w:sz w:val="22"/>
            <w:szCs w:val="22"/>
          </w:rPr>
          <w:fldChar w:fldCharType="separate"/>
        </w:r>
        <w:r w:rsidR="002549AC" w:rsidRPr="00C6777B">
          <w:rPr>
            <w:bCs/>
            <w:sz w:val="22"/>
            <w:szCs w:val="22"/>
          </w:rPr>
          <w:t>1</w:t>
        </w:r>
        <w:r w:rsidR="002549AC" w:rsidRPr="00C6777B">
          <w:rPr>
            <w:bCs/>
            <w:sz w:val="22"/>
            <w:szCs w:val="22"/>
          </w:rPr>
          <w:fldChar w:fldCharType="end"/>
        </w:r>
        <w:r w:rsidR="002549AC" w:rsidRPr="00C6777B">
          <w:rPr>
            <w:sz w:val="22"/>
            <w:szCs w:val="22"/>
          </w:rPr>
          <w:t xml:space="preserve"> of </w:t>
        </w:r>
        <w:r w:rsidR="002549AC" w:rsidRPr="00C6777B">
          <w:rPr>
            <w:bCs/>
            <w:sz w:val="22"/>
            <w:szCs w:val="22"/>
          </w:rPr>
          <w:fldChar w:fldCharType="begin"/>
        </w:r>
        <w:r w:rsidR="002549AC" w:rsidRPr="00C6777B">
          <w:rPr>
            <w:bCs/>
            <w:sz w:val="22"/>
            <w:szCs w:val="22"/>
          </w:rPr>
          <w:instrText xml:space="preserve"> NUMPAGES  </w:instrText>
        </w:r>
        <w:r w:rsidR="002549AC" w:rsidRPr="00C6777B">
          <w:rPr>
            <w:bCs/>
            <w:sz w:val="22"/>
            <w:szCs w:val="22"/>
          </w:rPr>
          <w:fldChar w:fldCharType="separate"/>
        </w:r>
        <w:r w:rsidR="002549AC" w:rsidRPr="00C6777B">
          <w:rPr>
            <w:bCs/>
            <w:sz w:val="22"/>
            <w:szCs w:val="22"/>
          </w:rPr>
          <w:t>3</w:t>
        </w:r>
        <w:r w:rsidR="002549AC" w:rsidRPr="00C6777B">
          <w:rPr>
            <w:bCs/>
            <w:sz w:val="22"/>
            <w:szCs w:val="22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E05628" w14:textId="77777777" w:rsidR="001A79C6" w:rsidRDefault="001A79C6" w:rsidP="00785CBA">
      <w:r>
        <w:separator/>
      </w:r>
    </w:p>
  </w:footnote>
  <w:footnote w:type="continuationSeparator" w:id="0">
    <w:p w14:paraId="3A460504" w14:textId="77777777" w:rsidR="001A79C6" w:rsidRDefault="001A79C6" w:rsidP="00785C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25139E" w14:textId="77777777" w:rsidR="00E06499" w:rsidRPr="00E06499" w:rsidRDefault="00E06499" w:rsidP="00E06499">
    <w:pPr>
      <w:pStyle w:val="NoSpacing"/>
      <w:ind w:right="-154"/>
      <w:rPr>
        <w:sz w:val="24"/>
        <w:szCs w:val="24"/>
        <w:lang w:eastAsia="en-US"/>
      </w:rPr>
    </w:pPr>
  </w:p>
  <w:p w14:paraId="306E6D31" w14:textId="77777777" w:rsidR="00E06499" w:rsidRPr="00C6777B" w:rsidRDefault="00382297" w:rsidP="00382297">
    <w:pPr>
      <w:pStyle w:val="Footer"/>
      <w:pBdr>
        <w:bottom w:val="single" w:sz="4" w:space="1" w:color="auto"/>
      </w:pBdr>
      <w:tabs>
        <w:tab w:val="clear" w:pos="9026"/>
        <w:tab w:val="right" w:pos="9720"/>
      </w:tabs>
      <w:rPr>
        <w:sz w:val="22"/>
        <w:szCs w:val="22"/>
      </w:rPr>
    </w:pPr>
    <w:r w:rsidRPr="00D2793F">
      <w:rPr>
        <w:b/>
        <w:sz w:val="22"/>
        <w:szCs w:val="22"/>
        <w:highlight w:val="lightGray"/>
      </w:rPr>
      <w:t>Cxxx</w:t>
    </w:r>
    <w:r w:rsidRPr="00D2793F">
      <w:rPr>
        <w:sz w:val="22"/>
        <w:szCs w:val="22"/>
      </w:rPr>
      <w:t xml:space="preserve"> Graded Assignment</w:t>
    </w:r>
    <w:r w:rsidRPr="00D2793F">
      <w:rPr>
        <w:sz w:val="22"/>
        <w:szCs w:val="22"/>
      </w:rPr>
      <w:tab/>
    </w:r>
    <w:r w:rsidRPr="00D2793F">
      <w:rPr>
        <w:sz w:val="22"/>
        <w:szCs w:val="22"/>
      </w:rPr>
      <w:tab/>
    </w:r>
    <w:r w:rsidR="00F24D8E" w:rsidRPr="00D2793F">
      <w:rPr>
        <w:sz w:val="22"/>
        <w:szCs w:val="22"/>
        <w:highlight w:val="lightGray"/>
      </w:rPr>
      <w:t xml:space="preserve">StudentID </w:t>
    </w:r>
    <w:r w:rsidR="00E06499" w:rsidRPr="00D2793F">
      <w:rPr>
        <w:sz w:val="22"/>
        <w:szCs w:val="22"/>
        <w:highlight w:val="lightGray"/>
      </w:rPr>
      <w:t>StudentName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6B26CA" w14:textId="77777777" w:rsidR="002549AC" w:rsidRDefault="002549AC" w:rsidP="002549AC">
    <w:pPr>
      <w:pStyle w:val="Header"/>
      <w:jc w:val="center"/>
    </w:pPr>
  </w:p>
  <w:p w14:paraId="46BBDA0A" w14:textId="77777777" w:rsidR="002549AC" w:rsidRDefault="00C1399A" w:rsidP="002549AC">
    <w:pPr>
      <w:pStyle w:val="Header"/>
      <w:jc w:val="center"/>
    </w:pPr>
    <w:r>
      <w:rPr>
        <w:noProof/>
      </w:rPr>
      <w:drawing>
        <wp:inline distT="0" distB="0" distL="0" distR="0" wp14:anchorId="6ED831CD" wp14:editId="76FB8AC4">
          <wp:extent cx="1633538" cy="528792"/>
          <wp:effectExtent l="0" t="0" r="5080" b="5080"/>
          <wp:docPr id="2" name="Picture 2" descr="A picture containing text, clipart, tableware, plat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A picture containing text, clipart, tableware, plat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45142" cy="53254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6F4507"/>
    <w:multiLevelType w:val="hybridMultilevel"/>
    <w:tmpl w:val="C53C2D02"/>
    <w:lvl w:ilvl="0" w:tplc="287A13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B4E6BBE"/>
    <w:multiLevelType w:val="hybridMultilevel"/>
    <w:tmpl w:val="43E89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9B1902"/>
    <w:multiLevelType w:val="hybridMultilevel"/>
    <w:tmpl w:val="20444E0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A8225E"/>
    <w:multiLevelType w:val="hybridMultilevel"/>
    <w:tmpl w:val="2EF61496"/>
    <w:lvl w:ilvl="0" w:tplc="25FA65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56A027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3920F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20C55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6801F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03006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A968E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422E5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73882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F9872D1"/>
    <w:multiLevelType w:val="hybridMultilevel"/>
    <w:tmpl w:val="F73C5188"/>
    <w:lvl w:ilvl="0" w:tplc="4C140F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88AAD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73AA2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61A48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7C689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4F44C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BA0A4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F9A1B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10C7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3A711F1"/>
    <w:multiLevelType w:val="hybridMultilevel"/>
    <w:tmpl w:val="F4285E3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4D2DD2"/>
    <w:multiLevelType w:val="hybridMultilevel"/>
    <w:tmpl w:val="A23698E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B97298"/>
    <w:multiLevelType w:val="hybridMultilevel"/>
    <w:tmpl w:val="DD1C188A"/>
    <w:lvl w:ilvl="0" w:tplc="8786B28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800" w:hanging="360"/>
      </w:pPr>
    </w:lvl>
    <w:lvl w:ilvl="2" w:tplc="4809001B">
      <w:start w:val="1"/>
      <w:numFmt w:val="lowerRoman"/>
      <w:lvlText w:val="%3."/>
      <w:lvlJc w:val="right"/>
      <w:pPr>
        <w:ind w:left="2520" w:hanging="180"/>
      </w:pPr>
    </w:lvl>
    <w:lvl w:ilvl="3" w:tplc="4809000F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DB86472"/>
    <w:multiLevelType w:val="hybridMultilevel"/>
    <w:tmpl w:val="9028E3B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F91D84"/>
    <w:multiLevelType w:val="hybridMultilevel"/>
    <w:tmpl w:val="24541DFC"/>
    <w:lvl w:ilvl="0" w:tplc="B15E156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F4CBED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F421A4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2F0C1B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F7C49E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7480A4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A88E2D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0D86C9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70C46E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 w15:restartNumberingAfterBreak="0">
    <w:nsid w:val="2FCE296F"/>
    <w:multiLevelType w:val="hybridMultilevel"/>
    <w:tmpl w:val="8FB0D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131882"/>
    <w:multiLevelType w:val="hybridMultilevel"/>
    <w:tmpl w:val="084802CE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D332D4"/>
    <w:multiLevelType w:val="hybridMultilevel"/>
    <w:tmpl w:val="63005CB6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86131B"/>
    <w:multiLevelType w:val="hybridMultilevel"/>
    <w:tmpl w:val="6202744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442C6F"/>
    <w:multiLevelType w:val="hybridMultilevel"/>
    <w:tmpl w:val="8F22A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9D68A2"/>
    <w:multiLevelType w:val="hybridMultilevel"/>
    <w:tmpl w:val="34AAC68E"/>
    <w:lvl w:ilvl="0" w:tplc="839C73E6">
      <w:start w:val="1"/>
      <w:numFmt w:val="decimal"/>
      <w:pStyle w:val="ListParagraph"/>
      <w:lvlText w:val="%1."/>
      <w:lvlJc w:val="left"/>
      <w:pPr>
        <w:ind w:left="576" w:hanging="576"/>
      </w:pPr>
      <w:rPr>
        <w:rFonts w:hint="default"/>
      </w:rPr>
    </w:lvl>
    <w:lvl w:ilvl="1" w:tplc="3778847E">
      <w:start w:val="1"/>
      <w:numFmt w:val="lowerLetter"/>
      <w:lvlText w:val="%2."/>
      <w:lvlJc w:val="left"/>
      <w:pPr>
        <w:ind w:left="1152" w:hanging="576"/>
      </w:pPr>
      <w:rPr>
        <w:rFonts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896FD2"/>
    <w:multiLevelType w:val="hybridMultilevel"/>
    <w:tmpl w:val="241CD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436877"/>
    <w:multiLevelType w:val="hybridMultilevel"/>
    <w:tmpl w:val="DF0A030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FB57E8"/>
    <w:multiLevelType w:val="hybridMultilevel"/>
    <w:tmpl w:val="49ACC06A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91411B"/>
    <w:multiLevelType w:val="hybridMultilevel"/>
    <w:tmpl w:val="CD0AAD8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2834E0"/>
    <w:multiLevelType w:val="hybridMultilevel"/>
    <w:tmpl w:val="A4721CB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11E86D80">
      <w:start w:val="1"/>
      <w:numFmt w:val="bullet"/>
      <w:lvlText w:val="‐"/>
      <w:lvlJc w:val="left"/>
      <w:pPr>
        <w:ind w:left="1440" w:hanging="360"/>
      </w:pPr>
      <w:rPr>
        <w:rFonts w:ascii="Calibri Light" w:hAnsi="Calibri Light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FE03A2"/>
    <w:multiLevelType w:val="hybridMultilevel"/>
    <w:tmpl w:val="2CCCD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CB2968"/>
    <w:multiLevelType w:val="hybridMultilevel"/>
    <w:tmpl w:val="57AA7612"/>
    <w:lvl w:ilvl="0" w:tplc="104CA16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9BA5D2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9FCD5D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BD0105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676BD1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89A5D6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0D47D3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582472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EA8CC6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3" w15:restartNumberingAfterBreak="0">
    <w:nsid w:val="5212326F"/>
    <w:multiLevelType w:val="hybridMultilevel"/>
    <w:tmpl w:val="24C8550C"/>
    <w:lvl w:ilvl="0" w:tplc="A7E8073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3C611F8"/>
    <w:multiLevelType w:val="hybridMultilevel"/>
    <w:tmpl w:val="07E0599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2253B8"/>
    <w:multiLevelType w:val="hybridMultilevel"/>
    <w:tmpl w:val="F28EC330"/>
    <w:lvl w:ilvl="0" w:tplc="11E86D80">
      <w:start w:val="1"/>
      <w:numFmt w:val="bullet"/>
      <w:lvlText w:val="‐"/>
      <w:lvlJc w:val="left"/>
      <w:pPr>
        <w:ind w:left="720" w:hanging="360"/>
      </w:pPr>
      <w:rPr>
        <w:rFonts w:ascii="Calibri Light" w:hAnsi="Calibri Light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1235BA"/>
    <w:multiLevelType w:val="hybridMultilevel"/>
    <w:tmpl w:val="AD1A4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75C26FB"/>
    <w:multiLevelType w:val="hybridMultilevel"/>
    <w:tmpl w:val="CD722542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8312A85"/>
    <w:multiLevelType w:val="multilevel"/>
    <w:tmpl w:val="58FE5BB4"/>
    <w:lvl w:ilvl="0">
      <w:start w:val="1"/>
      <w:numFmt w:val="decimal"/>
      <w:pStyle w:val="Heading1"/>
      <w:lvlText w:val="%1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9" w15:restartNumberingAfterBreak="0">
    <w:nsid w:val="584E78E3"/>
    <w:multiLevelType w:val="hybridMultilevel"/>
    <w:tmpl w:val="CD722542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907207"/>
    <w:multiLevelType w:val="hybridMultilevel"/>
    <w:tmpl w:val="68B6A97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EBF07CD"/>
    <w:multiLevelType w:val="hybridMultilevel"/>
    <w:tmpl w:val="FE56F23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C70A26"/>
    <w:multiLevelType w:val="hybridMultilevel"/>
    <w:tmpl w:val="BEEAC926"/>
    <w:lvl w:ilvl="0" w:tplc="A7E8073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511ACA3A">
      <w:numFmt w:val="bullet"/>
      <w:lvlText w:val="•"/>
      <w:lvlJc w:val="left"/>
      <w:pPr>
        <w:ind w:left="2160" w:hanging="720"/>
      </w:pPr>
      <w:rPr>
        <w:rFonts w:ascii="Arial" w:eastAsia="Times New Roman" w:hAnsi="Arial" w:cs="Arial" w:hint="default"/>
      </w:r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C287681"/>
    <w:multiLevelType w:val="multilevel"/>
    <w:tmpl w:val="87D0A258"/>
    <w:lvl w:ilvl="0">
      <w:start w:val="1"/>
      <w:numFmt w:val="decimal"/>
      <w:pStyle w:val="NumberLis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4" w15:restartNumberingAfterBreak="0">
    <w:nsid w:val="6EEC131E"/>
    <w:multiLevelType w:val="hybridMultilevel"/>
    <w:tmpl w:val="084802CE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022069B"/>
    <w:multiLevelType w:val="hybridMultilevel"/>
    <w:tmpl w:val="3D1CB070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6647BC8">
      <w:numFmt w:val="bullet"/>
      <w:lvlText w:val="•"/>
      <w:lvlJc w:val="left"/>
      <w:pPr>
        <w:ind w:left="2700" w:hanging="720"/>
      </w:pPr>
      <w:rPr>
        <w:rFonts w:ascii="Calibri" w:eastAsia="Times New Roman" w:hAnsi="Calibri" w:cs="Calibri" w:hint="default"/>
      </w:rPr>
    </w:lvl>
    <w:lvl w:ilvl="3" w:tplc="46188B94">
      <w:numFmt w:val="bullet"/>
      <w:lvlText w:val="-"/>
      <w:lvlJc w:val="left"/>
      <w:pPr>
        <w:ind w:left="2880" w:hanging="360"/>
      </w:pPr>
      <w:rPr>
        <w:rFonts w:ascii="Calibri" w:eastAsia="Times New Roman" w:hAnsi="Calibri" w:cs="Calibri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1B164E9"/>
    <w:multiLevelType w:val="hybridMultilevel"/>
    <w:tmpl w:val="3288D6B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6647BC8">
      <w:numFmt w:val="bullet"/>
      <w:lvlText w:val="•"/>
      <w:lvlJc w:val="left"/>
      <w:pPr>
        <w:ind w:left="2700" w:hanging="720"/>
      </w:pPr>
      <w:rPr>
        <w:rFonts w:ascii="Calibri" w:eastAsia="Times New Roman" w:hAnsi="Calibri" w:cs="Calibri" w:hint="default"/>
      </w:rPr>
    </w:lvl>
    <w:lvl w:ilvl="3" w:tplc="46188B94">
      <w:numFmt w:val="bullet"/>
      <w:lvlText w:val="-"/>
      <w:lvlJc w:val="left"/>
      <w:pPr>
        <w:ind w:left="2880" w:hanging="360"/>
      </w:pPr>
      <w:rPr>
        <w:rFonts w:ascii="Calibri" w:eastAsia="Times New Roman" w:hAnsi="Calibri" w:cs="Calibri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5B97E1B"/>
    <w:multiLevelType w:val="hybridMultilevel"/>
    <w:tmpl w:val="495EF720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5E827CB"/>
    <w:multiLevelType w:val="hybridMultilevel"/>
    <w:tmpl w:val="A670A326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C3F4593"/>
    <w:multiLevelType w:val="hybridMultilevel"/>
    <w:tmpl w:val="B15CAD3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C86764D"/>
    <w:multiLevelType w:val="hybridMultilevel"/>
    <w:tmpl w:val="90B612B6"/>
    <w:lvl w:ilvl="0" w:tplc="BF7A230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D4C223B"/>
    <w:multiLevelType w:val="hybridMultilevel"/>
    <w:tmpl w:val="DE9A3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F0E0785"/>
    <w:multiLevelType w:val="hybridMultilevel"/>
    <w:tmpl w:val="40FA2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3835454">
    <w:abstractNumId w:val="33"/>
  </w:num>
  <w:num w:numId="2" w16cid:durableId="1449081972">
    <w:abstractNumId w:val="28"/>
  </w:num>
  <w:num w:numId="3" w16cid:durableId="1425417732">
    <w:abstractNumId w:val="15"/>
  </w:num>
  <w:num w:numId="4" w16cid:durableId="1790322633">
    <w:abstractNumId w:val="18"/>
  </w:num>
  <w:num w:numId="5" w16cid:durableId="79639302">
    <w:abstractNumId w:val="41"/>
  </w:num>
  <w:num w:numId="6" w16cid:durableId="1899826748">
    <w:abstractNumId w:val="35"/>
  </w:num>
  <w:num w:numId="7" w16cid:durableId="1908301737">
    <w:abstractNumId w:val="20"/>
  </w:num>
  <w:num w:numId="8" w16cid:durableId="565146652">
    <w:abstractNumId w:val="8"/>
  </w:num>
  <w:num w:numId="9" w16cid:durableId="450364798">
    <w:abstractNumId w:val="2"/>
  </w:num>
  <w:num w:numId="10" w16cid:durableId="657461879">
    <w:abstractNumId w:val="19"/>
  </w:num>
  <w:num w:numId="11" w16cid:durableId="868179254">
    <w:abstractNumId w:val="32"/>
  </w:num>
  <w:num w:numId="12" w16cid:durableId="533345356">
    <w:abstractNumId w:val="23"/>
  </w:num>
  <w:num w:numId="13" w16cid:durableId="375350293">
    <w:abstractNumId w:val="6"/>
  </w:num>
  <w:num w:numId="14" w16cid:durableId="1262033879">
    <w:abstractNumId w:val="12"/>
  </w:num>
  <w:num w:numId="15" w16cid:durableId="1426614054">
    <w:abstractNumId w:val="40"/>
  </w:num>
  <w:num w:numId="16" w16cid:durableId="1641962721">
    <w:abstractNumId w:val="14"/>
  </w:num>
  <w:num w:numId="17" w16cid:durableId="732310633">
    <w:abstractNumId w:val="42"/>
  </w:num>
  <w:num w:numId="18" w16cid:durableId="339160916">
    <w:abstractNumId w:val="21"/>
  </w:num>
  <w:num w:numId="19" w16cid:durableId="1071002539">
    <w:abstractNumId w:val="16"/>
  </w:num>
  <w:num w:numId="20" w16cid:durableId="1212428022">
    <w:abstractNumId w:val="1"/>
  </w:num>
  <w:num w:numId="21" w16cid:durableId="1497570300">
    <w:abstractNumId w:val="15"/>
  </w:num>
  <w:num w:numId="22" w16cid:durableId="805700400">
    <w:abstractNumId w:val="25"/>
  </w:num>
  <w:num w:numId="23" w16cid:durableId="164825980">
    <w:abstractNumId w:val="17"/>
  </w:num>
  <w:num w:numId="24" w16cid:durableId="1082065952">
    <w:abstractNumId w:val="29"/>
  </w:num>
  <w:num w:numId="25" w16cid:durableId="1901594775">
    <w:abstractNumId w:val="28"/>
  </w:num>
  <w:num w:numId="26" w16cid:durableId="445345887">
    <w:abstractNumId w:val="28"/>
  </w:num>
  <w:num w:numId="27" w16cid:durableId="1856068342">
    <w:abstractNumId w:val="28"/>
  </w:num>
  <w:num w:numId="28" w16cid:durableId="1483547159">
    <w:abstractNumId w:val="27"/>
  </w:num>
  <w:num w:numId="29" w16cid:durableId="558321919">
    <w:abstractNumId w:val="24"/>
  </w:num>
  <w:num w:numId="30" w16cid:durableId="1914659602">
    <w:abstractNumId w:val="5"/>
  </w:num>
  <w:num w:numId="31" w16cid:durableId="1437406309">
    <w:abstractNumId w:val="30"/>
  </w:num>
  <w:num w:numId="32" w16cid:durableId="1990743592">
    <w:abstractNumId w:val="31"/>
  </w:num>
  <w:num w:numId="33" w16cid:durableId="2111195952">
    <w:abstractNumId w:val="36"/>
  </w:num>
  <w:num w:numId="34" w16cid:durableId="273286920">
    <w:abstractNumId w:val="37"/>
  </w:num>
  <w:num w:numId="35" w16cid:durableId="2110537601">
    <w:abstractNumId w:val="13"/>
  </w:num>
  <w:num w:numId="36" w16cid:durableId="217473765">
    <w:abstractNumId w:val="38"/>
  </w:num>
  <w:num w:numId="37" w16cid:durableId="747390057">
    <w:abstractNumId w:val="22"/>
  </w:num>
  <w:num w:numId="38" w16cid:durableId="1431776232">
    <w:abstractNumId w:val="3"/>
  </w:num>
  <w:num w:numId="39" w16cid:durableId="2004968879">
    <w:abstractNumId w:val="4"/>
  </w:num>
  <w:num w:numId="40" w16cid:durableId="181167247">
    <w:abstractNumId w:val="11"/>
  </w:num>
  <w:num w:numId="41" w16cid:durableId="1390349003">
    <w:abstractNumId w:val="9"/>
  </w:num>
  <w:num w:numId="42" w16cid:durableId="1075780467">
    <w:abstractNumId w:val="7"/>
  </w:num>
  <w:num w:numId="43" w16cid:durableId="1636174794">
    <w:abstractNumId w:val="15"/>
  </w:num>
  <w:num w:numId="44" w16cid:durableId="987900524">
    <w:abstractNumId w:val="34"/>
  </w:num>
  <w:num w:numId="45" w16cid:durableId="1964379187">
    <w:abstractNumId w:val="15"/>
  </w:num>
  <w:num w:numId="46" w16cid:durableId="1963070235">
    <w:abstractNumId w:val="39"/>
  </w:num>
  <w:num w:numId="47" w16cid:durableId="1240750368">
    <w:abstractNumId w:val="0"/>
  </w:num>
  <w:num w:numId="48" w16cid:durableId="1778141339">
    <w:abstractNumId w:val="10"/>
  </w:num>
  <w:num w:numId="49" w16cid:durableId="1668709078">
    <w:abstractNumId w:val="26"/>
  </w:num>
  <w:num w:numId="50" w16cid:durableId="1357926824">
    <w:abstractNumId w:val="28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defaultTabStop w:val="720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60E"/>
    <w:rsid w:val="00003DBC"/>
    <w:rsid w:val="00006751"/>
    <w:rsid w:val="0000694E"/>
    <w:rsid w:val="00007267"/>
    <w:rsid w:val="00011BD5"/>
    <w:rsid w:val="00016752"/>
    <w:rsid w:val="000168C2"/>
    <w:rsid w:val="00017405"/>
    <w:rsid w:val="00025DB9"/>
    <w:rsid w:val="000264C0"/>
    <w:rsid w:val="00030018"/>
    <w:rsid w:val="0003227D"/>
    <w:rsid w:val="000367A7"/>
    <w:rsid w:val="000405CC"/>
    <w:rsid w:val="000430E8"/>
    <w:rsid w:val="000461E2"/>
    <w:rsid w:val="00056822"/>
    <w:rsid w:val="00064E8D"/>
    <w:rsid w:val="00066505"/>
    <w:rsid w:val="00071220"/>
    <w:rsid w:val="00072F53"/>
    <w:rsid w:val="000836D4"/>
    <w:rsid w:val="0009389F"/>
    <w:rsid w:val="00096A3B"/>
    <w:rsid w:val="000A1034"/>
    <w:rsid w:val="000A1D59"/>
    <w:rsid w:val="000A51D0"/>
    <w:rsid w:val="000B19E4"/>
    <w:rsid w:val="000B6687"/>
    <w:rsid w:val="000B7E27"/>
    <w:rsid w:val="000D7E3B"/>
    <w:rsid w:val="000E6115"/>
    <w:rsid w:val="000F7245"/>
    <w:rsid w:val="00102F68"/>
    <w:rsid w:val="00112A7A"/>
    <w:rsid w:val="00126F85"/>
    <w:rsid w:val="00132536"/>
    <w:rsid w:val="00134431"/>
    <w:rsid w:val="00136697"/>
    <w:rsid w:val="001426C9"/>
    <w:rsid w:val="00144D29"/>
    <w:rsid w:val="00155FC8"/>
    <w:rsid w:val="00166D10"/>
    <w:rsid w:val="00172864"/>
    <w:rsid w:val="00174252"/>
    <w:rsid w:val="00177B98"/>
    <w:rsid w:val="00184A6C"/>
    <w:rsid w:val="00185687"/>
    <w:rsid w:val="001864D9"/>
    <w:rsid w:val="001A5661"/>
    <w:rsid w:val="001A79C6"/>
    <w:rsid w:val="001A7BC2"/>
    <w:rsid w:val="001B23E0"/>
    <w:rsid w:val="001B53BC"/>
    <w:rsid w:val="001C00EF"/>
    <w:rsid w:val="001C04C7"/>
    <w:rsid w:val="001C2A55"/>
    <w:rsid w:val="001C533A"/>
    <w:rsid w:val="001D7212"/>
    <w:rsid w:val="001E152C"/>
    <w:rsid w:val="00203495"/>
    <w:rsid w:val="00205602"/>
    <w:rsid w:val="002059AE"/>
    <w:rsid w:val="00212D75"/>
    <w:rsid w:val="00213FF2"/>
    <w:rsid w:val="00217739"/>
    <w:rsid w:val="00222935"/>
    <w:rsid w:val="00237148"/>
    <w:rsid w:val="00240FC8"/>
    <w:rsid w:val="00243C96"/>
    <w:rsid w:val="00243D5C"/>
    <w:rsid w:val="00246DDC"/>
    <w:rsid w:val="002478B4"/>
    <w:rsid w:val="00247EFD"/>
    <w:rsid w:val="002549AC"/>
    <w:rsid w:val="00260802"/>
    <w:rsid w:val="00265C7E"/>
    <w:rsid w:val="00266375"/>
    <w:rsid w:val="0027501B"/>
    <w:rsid w:val="00276F16"/>
    <w:rsid w:val="00277DAC"/>
    <w:rsid w:val="002938FF"/>
    <w:rsid w:val="00296F2C"/>
    <w:rsid w:val="00297D09"/>
    <w:rsid w:val="002A0C6B"/>
    <w:rsid w:val="002A4998"/>
    <w:rsid w:val="002B42D0"/>
    <w:rsid w:val="002C64FC"/>
    <w:rsid w:val="002C6554"/>
    <w:rsid w:val="002C720A"/>
    <w:rsid w:val="002D2C74"/>
    <w:rsid w:val="002D2FDE"/>
    <w:rsid w:val="002E7B3B"/>
    <w:rsid w:val="002F5A2B"/>
    <w:rsid w:val="003054F9"/>
    <w:rsid w:val="00311CD4"/>
    <w:rsid w:val="00311DE7"/>
    <w:rsid w:val="00316831"/>
    <w:rsid w:val="00316AE7"/>
    <w:rsid w:val="0032189A"/>
    <w:rsid w:val="00332911"/>
    <w:rsid w:val="0033395E"/>
    <w:rsid w:val="00345A6B"/>
    <w:rsid w:val="0035115D"/>
    <w:rsid w:val="00362F5E"/>
    <w:rsid w:val="00364A0B"/>
    <w:rsid w:val="00366CDC"/>
    <w:rsid w:val="0037277E"/>
    <w:rsid w:val="0037316F"/>
    <w:rsid w:val="003732A0"/>
    <w:rsid w:val="00382297"/>
    <w:rsid w:val="003861C8"/>
    <w:rsid w:val="00393009"/>
    <w:rsid w:val="003A1FFC"/>
    <w:rsid w:val="003A64FE"/>
    <w:rsid w:val="003A6BAE"/>
    <w:rsid w:val="003B2F1C"/>
    <w:rsid w:val="003C2611"/>
    <w:rsid w:val="003C5CB9"/>
    <w:rsid w:val="003D16B8"/>
    <w:rsid w:val="003E4D16"/>
    <w:rsid w:val="003E63BE"/>
    <w:rsid w:val="003E69B5"/>
    <w:rsid w:val="003E6B34"/>
    <w:rsid w:val="003E78CB"/>
    <w:rsid w:val="003F4993"/>
    <w:rsid w:val="003F5A67"/>
    <w:rsid w:val="003F728B"/>
    <w:rsid w:val="0040594D"/>
    <w:rsid w:val="00406B57"/>
    <w:rsid w:val="00411312"/>
    <w:rsid w:val="00411617"/>
    <w:rsid w:val="00411C2D"/>
    <w:rsid w:val="00414C23"/>
    <w:rsid w:val="00417145"/>
    <w:rsid w:val="00426BD8"/>
    <w:rsid w:val="0043257B"/>
    <w:rsid w:val="004370DD"/>
    <w:rsid w:val="00440F03"/>
    <w:rsid w:val="00443C1B"/>
    <w:rsid w:val="0044450A"/>
    <w:rsid w:val="00446403"/>
    <w:rsid w:val="00454999"/>
    <w:rsid w:val="00464D27"/>
    <w:rsid w:val="00472A1A"/>
    <w:rsid w:val="00480018"/>
    <w:rsid w:val="00492697"/>
    <w:rsid w:val="004A30F4"/>
    <w:rsid w:val="004A7BF4"/>
    <w:rsid w:val="004B2F96"/>
    <w:rsid w:val="004C305A"/>
    <w:rsid w:val="004C3A67"/>
    <w:rsid w:val="004D04DF"/>
    <w:rsid w:val="004D569B"/>
    <w:rsid w:val="004E661F"/>
    <w:rsid w:val="004F05A9"/>
    <w:rsid w:val="004F0C71"/>
    <w:rsid w:val="005010E7"/>
    <w:rsid w:val="00502C77"/>
    <w:rsid w:val="005042E2"/>
    <w:rsid w:val="00512E46"/>
    <w:rsid w:val="005148C5"/>
    <w:rsid w:val="005150D9"/>
    <w:rsid w:val="00517761"/>
    <w:rsid w:val="005230BB"/>
    <w:rsid w:val="005245C9"/>
    <w:rsid w:val="005301B1"/>
    <w:rsid w:val="00532B72"/>
    <w:rsid w:val="00536C5B"/>
    <w:rsid w:val="0053725B"/>
    <w:rsid w:val="00541C7D"/>
    <w:rsid w:val="00542C34"/>
    <w:rsid w:val="00544054"/>
    <w:rsid w:val="00550C8E"/>
    <w:rsid w:val="005545D6"/>
    <w:rsid w:val="00555A3F"/>
    <w:rsid w:val="00555BFA"/>
    <w:rsid w:val="005570F8"/>
    <w:rsid w:val="0056339B"/>
    <w:rsid w:val="00571020"/>
    <w:rsid w:val="00572885"/>
    <w:rsid w:val="0058068E"/>
    <w:rsid w:val="00581C32"/>
    <w:rsid w:val="0058618E"/>
    <w:rsid w:val="005872EF"/>
    <w:rsid w:val="005873A9"/>
    <w:rsid w:val="00592F66"/>
    <w:rsid w:val="005A227E"/>
    <w:rsid w:val="005A3CF5"/>
    <w:rsid w:val="005A7BA8"/>
    <w:rsid w:val="005A7BAF"/>
    <w:rsid w:val="005B32CE"/>
    <w:rsid w:val="005B7D8E"/>
    <w:rsid w:val="005C22BE"/>
    <w:rsid w:val="005D1578"/>
    <w:rsid w:val="005F0BB3"/>
    <w:rsid w:val="005F66FD"/>
    <w:rsid w:val="00606F35"/>
    <w:rsid w:val="0060744F"/>
    <w:rsid w:val="00610B2F"/>
    <w:rsid w:val="00614942"/>
    <w:rsid w:val="00617F60"/>
    <w:rsid w:val="00622672"/>
    <w:rsid w:val="0062385F"/>
    <w:rsid w:val="00635E46"/>
    <w:rsid w:val="00644F5A"/>
    <w:rsid w:val="006532B6"/>
    <w:rsid w:val="0065371C"/>
    <w:rsid w:val="00655F78"/>
    <w:rsid w:val="006579F9"/>
    <w:rsid w:val="006604C6"/>
    <w:rsid w:val="00660EEC"/>
    <w:rsid w:val="006630DD"/>
    <w:rsid w:val="0066427E"/>
    <w:rsid w:val="00664D94"/>
    <w:rsid w:val="00670B3D"/>
    <w:rsid w:val="00677BDF"/>
    <w:rsid w:val="0068159E"/>
    <w:rsid w:val="006965F1"/>
    <w:rsid w:val="006966D8"/>
    <w:rsid w:val="00696BAF"/>
    <w:rsid w:val="006A1BD7"/>
    <w:rsid w:val="006A4AD4"/>
    <w:rsid w:val="006B6D37"/>
    <w:rsid w:val="006B7341"/>
    <w:rsid w:val="006C385B"/>
    <w:rsid w:val="006D317D"/>
    <w:rsid w:val="006D5805"/>
    <w:rsid w:val="006F0E82"/>
    <w:rsid w:val="006F1136"/>
    <w:rsid w:val="0070149D"/>
    <w:rsid w:val="00703C38"/>
    <w:rsid w:val="007047BA"/>
    <w:rsid w:val="0071170D"/>
    <w:rsid w:val="00726A4B"/>
    <w:rsid w:val="007370E1"/>
    <w:rsid w:val="00737E9F"/>
    <w:rsid w:val="007436D2"/>
    <w:rsid w:val="00746276"/>
    <w:rsid w:val="00752523"/>
    <w:rsid w:val="007542A0"/>
    <w:rsid w:val="00754C56"/>
    <w:rsid w:val="00762398"/>
    <w:rsid w:val="0076273A"/>
    <w:rsid w:val="0076629E"/>
    <w:rsid w:val="00781D8C"/>
    <w:rsid w:val="00785CBA"/>
    <w:rsid w:val="00786CC0"/>
    <w:rsid w:val="00787A97"/>
    <w:rsid w:val="0079430A"/>
    <w:rsid w:val="00796EFE"/>
    <w:rsid w:val="007974CC"/>
    <w:rsid w:val="0079770F"/>
    <w:rsid w:val="007A0F78"/>
    <w:rsid w:val="007A1D17"/>
    <w:rsid w:val="007A660E"/>
    <w:rsid w:val="007A7127"/>
    <w:rsid w:val="007C2305"/>
    <w:rsid w:val="007C4C44"/>
    <w:rsid w:val="007C6016"/>
    <w:rsid w:val="007C6023"/>
    <w:rsid w:val="007C635A"/>
    <w:rsid w:val="007E70DA"/>
    <w:rsid w:val="008050F8"/>
    <w:rsid w:val="00806041"/>
    <w:rsid w:val="00807D38"/>
    <w:rsid w:val="00810181"/>
    <w:rsid w:val="00814121"/>
    <w:rsid w:val="00815919"/>
    <w:rsid w:val="008160A6"/>
    <w:rsid w:val="00821A75"/>
    <w:rsid w:val="008224FA"/>
    <w:rsid w:val="008252AF"/>
    <w:rsid w:val="00827509"/>
    <w:rsid w:val="00832BDC"/>
    <w:rsid w:val="00841754"/>
    <w:rsid w:val="008632CA"/>
    <w:rsid w:val="00880658"/>
    <w:rsid w:val="00880C25"/>
    <w:rsid w:val="00880D63"/>
    <w:rsid w:val="008914AD"/>
    <w:rsid w:val="008A0196"/>
    <w:rsid w:val="008A047C"/>
    <w:rsid w:val="008A06CB"/>
    <w:rsid w:val="008B08E0"/>
    <w:rsid w:val="008B0E68"/>
    <w:rsid w:val="008B4A9E"/>
    <w:rsid w:val="008C6943"/>
    <w:rsid w:val="008D0E7F"/>
    <w:rsid w:val="008D6668"/>
    <w:rsid w:val="008D6A0C"/>
    <w:rsid w:val="008E0A2C"/>
    <w:rsid w:val="008E38AF"/>
    <w:rsid w:val="008F1DC4"/>
    <w:rsid w:val="00901B75"/>
    <w:rsid w:val="00901F33"/>
    <w:rsid w:val="0090313C"/>
    <w:rsid w:val="00904D77"/>
    <w:rsid w:val="00915278"/>
    <w:rsid w:val="00916B1B"/>
    <w:rsid w:val="009209BF"/>
    <w:rsid w:val="00922B07"/>
    <w:rsid w:val="00922CB2"/>
    <w:rsid w:val="009239F0"/>
    <w:rsid w:val="009269D9"/>
    <w:rsid w:val="009318F2"/>
    <w:rsid w:val="00932817"/>
    <w:rsid w:val="00933A08"/>
    <w:rsid w:val="00950247"/>
    <w:rsid w:val="00951447"/>
    <w:rsid w:val="00955DCC"/>
    <w:rsid w:val="009616B6"/>
    <w:rsid w:val="0096229B"/>
    <w:rsid w:val="00966960"/>
    <w:rsid w:val="00967959"/>
    <w:rsid w:val="009705DF"/>
    <w:rsid w:val="00980CEC"/>
    <w:rsid w:val="0098773E"/>
    <w:rsid w:val="00990291"/>
    <w:rsid w:val="00990B30"/>
    <w:rsid w:val="009923D2"/>
    <w:rsid w:val="0099452E"/>
    <w:rsid w:val="009A0EBF"/>
    <w:rsid w:val="009A6E0E"/>
    <w:rsid w:val="009C1154"/>
    <w:rsid w:val="009C2108"/>
    <w:rsid w:val="009C229F"/>
    <w:rsid w:val="009C4253"/>
    <w:rsid w:val="009C52C9"/>
    <w:rsid w:val="009C72EA"/>
    <w:rsid w:val="009C79F1"/>
    <w:rsid w:val="009C7D24"/>
    <w:rsid w:val="009D0B60"/>
    <w:rsid w:val="009D195C"/>
    <w:rsid w:val="009D4BD0"/>
    <w:rsid w:val="009D6B30"/>
    <w:rsid w:val="009E3214"/>
    <w:rsid w:val="009E5F0B"/>
    <w:rsid w:val="009F3F79"/>
    <w:rsid w:val="009F7294"/>
    <w:rsid w:val="00A02234"/>
    <w:rsid w:val="00A02A8E"/>
    <w:rsid w:val="00A04DD0"/>
    <w:rsid w:val="00A13012"/>
    <w:rsid w:val="00A1645C"/>
    <w:rsid w:val="00A179F4"/>
    <w:rsid w:val="00A236C9"/>
    <w:rsid w:val="00A302DE"/>
    <w:rsid w:val="00A3425D"/>
    <w:rsid w:val="00A4000D"/>
    <w:rsid w:val="00A4229C"/>
    <w:rsid w:val="00A43EAE"/>
    <w:rsid w:val="00A46942"/>
    <w:rsid w:val="00A47D39"/>
    <w:rsid w:val="00A47E40"/>
    <w:rsid w:val="00A51EA6"/>
    <w:rsid w:val="00A5432B"/>
    <w:rsid w:val="00A60995"/>
    <w:rsid w:val="00A61D5C"/>
    <w:rsid w:val="00A61DE5"/>
    <w:rsid w:val="00A65D4B"/>
    <w:rsid w:val="00A72951"/>
    <w:rsid w:val="00A82DB7"/>
    <w:rsid w:val="00A95C22"/>
    <w:rsid w:val="00A9711E"/>
    <w:rsid w:val="00AA38BB"/>
    <w:rsid w:val="00AA4B65"/>
    <w:rsid w:val="00AA644D"/>
    <w:rsid w:val="00AB08BD"/>
    <w:rsid w:val="00AB0ED3"/>
    <w:rsid w:val="00AB2532"/>
    <w:rsid w:val="00AB2913"/>
    <w:rsid w:val="00AB2CE8"/>
    <w:rsid w:val="00AB4E9D"/>
    <w:rsid w:val="00AC32F9"/>
    <w:rsid w:val="00AD0855"/>
    <w:rsid w:val="00AD1657"/>
    <w:rsid w:val="00AD36FB"/>
    <w:rsid w:val="00AD3D20"/>
    <w:rsid w:val="00AD63B2"/>
    <w:rsid w:val="00AD6833"/>
    <w:rsid w:val="00AE7F74"/>
    <w:rsid w:val="00AF329E"/>
    <w:rsid w:val="00AF507F"/>
    <w:rsid w:val="00AF5932"/>
    <w:rsid w:val="00B00203"/>
    <w:rsid w:val="00B03E23"/>
    <w:rsid w:val="00B04AEE"/>
    <w:rsid w:val="00B05289"/>
    <w:rsid w:val="00B07CE6"/>
    <w:rsid w:val="00B150CF"/>
    <w:rsid w:val="00B35C1B"/>
    <w:rsid w:val="00B43558"/>
    <w:rsid w:val="00B45DBC"/>
    <w:rsid w:val="00B4700E"/>
    <w:rsid w:val="00B52D6A"/>
    <w:rsid w:val="00B567EA"/>
    <w:rsid w:val="00B6526C"/>
    <w:rsid w:val="00B703F0"/>
    <w:rsid w:val="00B728E4"/>
    <w:rsid w:val="00B744B0"/>
    <w:rsid w:val="00B76BDD"/>
    <w:rsid w:val="00B82CD3"/>
    <w:rsid w:val="00B874D3"/>
    <w:rsid w:val="00B87509"/>
    <w:rsid w:val="00B96452"/>
    <w:rsid w:val="00BA2EBA"/>
    <w:rsid w:val="00BA2F29"/>
    <w:rsid w:val="00BA32C9"/>
    <w:rsid w:val="00BA4B28"/>
    <w:rsid w:val="00BA76FB"/>
    <w:rsid w:val="00BB037A"/>
    <w:rsid w:val="00BC3482"/>
    <w:rsid w:val="00BC5405"/>
    <w:rsid w:val="00BC5CC5"/>
    <w:rsid w:val="00BC63F6"/>
    <w:rsid w:val="00BD1D34"/>
    <w:rsid w:val="00BD73CD"/>
    <w:rsid w:val="00BE1179"/>
    <w:rsid w:val="00BE37BC"/>
    <w:rsid w:val="00BF4397"/>
    <w:rsid w:val="00BF7492"/>
    <w:rsid w:val="00C117A2"/>
    <w:rsid w:val="00C122AA"/>
    <w:rsid w:val="00C1399A"/>
    <w:rsid w:val="00C1792E"/>
    <w:rsid w:val="00C330C3"/>
    <w:rsid w:val="00C36E4B"/>
    <w:rsid w:val="00C37535"/>
    <w:rsid w:val="00C4252E"/>
    <w:rsid w:val="00C44B34"/>
    <w:rsid w:val="00C50F52"/>
    <w:rsid w:val="00C55E5A"/>
    <w:rsid w:val="00C572DC"/>
    <w:rsid w:val="00C62B33"/>
    <w:rsid w:val="00C6777B"/>
    <w:rsid w:val="00C72609"/>
    <w:rsid w:val="00C753EE"/>
    <w:rsid w:val="00C832BC"/>
    <w:rsid w:val="00C855ED"/>
    <w:rsid w:val="00C8597B"/>
    <w:rsid w:val="00C868CE"/>
    <w:rsid w:val="00C8792C"/>
    <w:rsid w:val="00C91A0E"/>
    <w:rsid w:val="00C93EB8"/>
    <w:rsid w:val="00C97ED7"/>
    <w:rsid w:val="00CA2774"/>
    <w:rsid w:val="00CA4FF3"/>
    <w:rsid w:val="00CA74B9"/>
    <w:rsid w:val="00CB14B9"/>
    <w:rsid w:val="00CB4017"/>
    <w:rsid w:val="00CB5CEA"/>
    <w:rsid w:val="00CB7959"/>
    <w:rsid w:val="00CC53D5"/>
    <w:rsid w:val="00CC7ACC"/>
    <w:rsid w:val="00CD1312"/>
    <w:rsid w:val="00CD3456"/>
    <w:rsid w:val="00CE0D71"/>
    <w:rsid w:val="00CE527B"/>
    <w:rsid w:val="00CF022D"/>
    <w:rsid w:val="00CF0FD6"/>
    <w:rsid w:val="00CF20F5"/>
    <w:rsid w:val="00D0489A"/>
    <w:rsid w:val="00D15BDA"/>
    <w:rsid w:val="00D22D40"/>
    <w:rsid w:val="00D2793F"/>
    <w:rsid w:val="00D3057B"/>
    <w:rsid w:val="00D515D8"/>
    <w:rsid w:val="00D5275A"/>
    <w:rsid w:val="00D5401B"/>
    <w:rsid w:val="00D63A59"/>
    <w:rsid w:val="00D73E91"/>
    <w:rsid w:val="00D76782"/>
    <w:rsid w:val="00D77137"/>
    <w:rsid w:val="00D772F7"/>
    <w:rsid w:val="00D77D2D"/>
    <w:rsid w:val="00D81026"/>
    <w:rsid w:val="00D86016"/>
    <w:rsid w:val="00D8647E"/>
    <w:rsid w:val="00D90CDA"/>
    <w:rsid w:val="00D90EB8"/>
    <w:rsid w:val="00D94233"/>
    <w:rsid w:val="00D96558"/>
    <w:rsid w:val="00D97DF3"/>
    <w:rsid w:val="00DA0EC8"/>
    <w:rsid w:val="00DB07A0"/>
    <w:rsid w:val="00DB281B"/>
    <w:rsid w:val="00DC0F0F"/>
    <w:rsid w:val="00DC2C6D"/>
    <w:rsid w:val="00DC6580"/>
    <w:rsid w:val="00DC7004"/>
    <w:rsid w:val="00DD16D6"/>
    <w:rsid w:val="00DE0846"/>
    <w:rsid w:val="00DE6798"/>
    <w:rsid w:val="00DF520E"/>
    <w:rsid w:val="00E06499"/>
    <w:rsid w:val="00E2047F"/>
    <w:rsid w:val="00E20E24"/>
    <w:rsid w:val="00E23310"/>
    <w:rsid w:val="00E25994"/>
    <w:rsid w:val="00E259BB"/>
    <w:rsid w:val="00E406C6"/>
    <w:rsid w:val="00E43736"/>
    <w:rsid w:val="00E4435C"/>
    <w:rsid w:val="00E5076E"/>
    <w:rsid w:val="00E50A5C"/>
    <w:rsid w:val="00E543A2"/>
    <w:rsid w:val="00E6387D"/>
    <w:rsid w:val="00E702DE"/>
    <w:rsid w:val="00E72373"/>
    <w:rsid w:val="00E765DA"/>
    <w:rsid w:val="00E76E6F"/>
    <w:rsid w:val="00E83468"/>
    <w:rsid w:val="00E85AB7"/>
    <w:rsid w:val="00E864B3"/>
    <w:rsid w:val="00E8795F"/>
    <w:rsid w:val="00E93755"/>
    <w:rsid w:val="00E94B72"/>
    <w:rsid w:val="00E95D5C"/>
    <w:rsid w:val="00E960E1"/>
    <w:rsid w:val="00E97C98"/>
    <w:rsid w:val="00EA3CC3"/>
    <w:rsid w:val="00EA3F98"/>
    <w:rsid w:val="00EA669B"/>
    <w:rsid w:val="00EB106A"/>
    <w:rsid w:val="00EB757A"/>
    <w:rsid w:val="00EC0C31"/>
    <w:rsid w:val="00EC3ADF"/>
    <w:rsid w:val="00EC4E64"/>
    <w:rsid w:val="00ED54F3"/>
    <w:rsid w:val="00EE3E94"/>
    <w:rsid w:val="00EE7D6A"/>
    <w:rsid w:val="00EF16D2"/>
    <w:rsid w:val="00EF50B8"/>
    <w:rsid w:val="00EF6DA3"/>
    <w:rsid w:val="00F00D8B"/>
    <w:rsid w:val="00F016CE"/>
    <w:rsid w:val="00F0402A"/>
    <w:rsid w:val="00F04E53"/>
    <w:rsid w:val="00F06C21"/>
    <w:rsid w:val="00F224B8"/>
    <w:rsid w:val="00F24D8E"/>
    <w:rsid w:val="00F30FFE"/>
    <w:rsid w:val="00F3150B"/>
    <w:rsid w:val="00F339AA"/>
    <w:rsid w:val="00F3482A"/>
    <w:rsid w:val="00F360A9"/>
    <w:rsid w:val="00F36C36"/>
    <w:rsid w:val="00F41276"/>
    <w:rsid w:val="00F425E3"/>
    <w:rsid w:val="00F45644"/>
    <w:rsid w:val="00F52D85"/>
    <w:rsid w:val="00F549AA"/>
    <w:rsid w:val="00F625E6"/>
    <w:rsid w:val="00F6353E"/>
    <w:rsid w:val="00F721E7"/>
    <w:rsid w:val="00F735E8"/>
    <w:rsid w:val="00F7437E"/>
    <w:rsid w:val="00F770D8"/>
    <w:rsid w:val="00F8012F"/>
    <w:rsid w:val="00F83DB8"/>
    <w:rsid w:val="00F86088"/>
    <w:rsid w:val="00F91BC5"/>
    <w:rsid w:val="00F97956"/>
    <w:rsid w:val="00FA0252"/>
    <w:rsid w:val="00FA3FEB"/>
    <w:rsid w:val="00FA58C8"/>
    <w:rsid w:val="00FB01F3"/>
    <w:rsid w:val="00FB267B"/>
    <w:rsid w:val="00FB2F2F"/>
    <w:rsid w:val="00FB725C"/>
    <w:rsid w:val="00FB75ED"/>
    <w:rsid w:val="00FC01D1"/>
    <w:rsid w:val="00FD1776"/>
    <w:rsid w:val="00FD1FC9"/>
    <w:rsid w:val="00FD5977"/>
    <w:rsid w:val="00FD6F28"/>
    <w:rsid w:val="00FE0345"/>
    <w:rsid w:val="00FE44E9"/>
    <w:rsid w:val="00FE47A5"/>
    <w:rsid w:val="00FF5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5ACB3B37"/>
  <w15:chartTrackingRefBased/>
  <w15:docId w15:val="{FCE84A07-5E34-4F8E-A63E-945C803F3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793F"/>
    <w:pPr>
      <w:suppressAutoHyphens/>
      <w:spacing w:after="0" w:line="360" w:lineRule="auto"/>
    </w:pPr>
    <w:rPr>
      <w:rFonts w:ascii="Arial" w:hAnsi="Arial" w:cs="Arial"/>
      <w:color w:val="000000"/>
      <w:kern w:val="1"/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5CBA"/>
    <w:pPr>
      <w:keepNext/>
      <w:keepLines/>
      <w:numPr>
        <w:numId w:val="2"/>
      </w:numPr>
      <w:spacing w:after="120"/>
      <w:outlineLvl w:val="0"/>
    </w:pPr>
    <w:rPr>
      <w:rFonts w:eastAsiaTheme="majorEastAsia"/>
      <w:b/>
      <w:color w:val="auto"/>
      <w:kern w:val="28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785CBA"/>
    <w:pPr>
      <w:numPr>
        <w:ilvl w:val="1"/>
      </w:numPr>
      <w:spacing w:before="40"/>
      <w:outlineLvl w:val="1"/>
    </w:pPr>
    <w:rPr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59AE"/>
    <w:pPr>
      <w:keepNext/>
      <w:keepLines/>
      <w:numPr>
        <w:ilvl w:val="2"/>
        <w:numId w:val="2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59AE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59AE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59AE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59AE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59AE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59AE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5CBA"/>
    <w:rPr>
      <w:rFonts w:ascii="Arial" w:eastAsiaTheme="majorEastAsia" w:hAnsi="Arial" w:cs="Arial"/>
      <w:b/>
      <w:kern w:val="28"/>
      <w:sz w:val="24"/>
      <w:szCs w:val="32"/>
      <w:lang w:eastAsia="ar-SA"/>
    </w:rPr>
  </w:style>
  <w:style w:type="paragraph" w:styleId="NoSpacing">
    <w:name w:val="No Spacing"/>
    <w:uiPriority w:val="1"/>
    <w:qFormat/>
    <w:rsid w:val="00785CBA"/>
    <w:pPr>
      <w:suppressAutoHyphens/>
      <w:spacing w:after="0" w:line="240" w:lineRule="auto"/>
    </w:pPr>
    <w:rPr>
      <w:rFonts w:ascii="Arial" w:hAnsi="Arial" w:cs="Arial"/>
      <w:color w:val="000000"/>
      <w:kern w:val="1"/>
      <w:sz w:val="20"/>
      <w:szCs w:val="20"/>
      <w:lang w:eastAsia="ar-SA"/>
    </w:rPr>
  </w:style>
  <w:style w:type="paragraph" w:styleId="ListParagraph">
    <w:name w:val="List Paragraph"/>
    <w:basedOn w:val="Normal"/>
    <w:uiPriority w:val="34"/>
    <w:qFormat/>
    <w:rsid w:val="00E406C6"/>
    <w:pPr>
      <w:numPr>
        <w:numId w:val="3"/>
      </w:numPr>
      <w:adjustRightInd w:val="0"/>
      <w:snapToGrid w:val="0"/>
    </w:pPr>
  </w:style>
  <w:style w:type="paragraph" w:customStyle="1" w:styleId="NumberList">
    <w:name w:val="Number List"/>
    <w:basedOn w:val="Normal"/>
    <w:link w:val="NumberListChar"/>
    <w:autoRedefine/>
    <w:qFormat/>
    <w:rsid w:val="008D6A0C"/>
    <w:pPr>
      <w:numPr>
        <w:numId w:val="1"/>
      </w:numPr>
      <w:ind w:left="360" w:hanging="360"/>
    </w:pPr>
    <w:rPr>
      <w:rFonts w:asciiTheme="minorHAnsi" w:hAnsiTheme="minorHAnsi"/>
    </w:rPr>
  </w:style>
  <w:style w:type="character" w:customStyle="1" w:styleId="NumberListChar">
    <w:name w:val="Number List Char"/>
    <w:basedOn w:val="DefaultParagraphFont"/>
    <w:link w:val="NumberList"/>
    <w:rsid w:val="008D6A0C"/>
    <w:rPr>
      <w:rFonts w:cs="Arial"/>
      <w:color w:val="000000"/>
      <w:kern w:val="1"/>
      <w:sz w:val="24"/>
      <w:szCs w:val="24"/>
      <w:lang w:eastAsia="ar-SA"/>
    </w:rPr>
  </w:style>
  <w:style w:type="paragraph" w:styleId="Header">
    <w:name w:val="header"/>
    <w:basedOn w:val="Normal"/>
    <w:link w:val="HeaderChar"/>
    <w:uiPriority w:val="99"/>
    <w:unhideWhenUsed/>
    <w:rsid w:val="002059A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59AE"/>
    <w:rPr>
      <w:rFonts w:ascii="Calibri" w:hAnsi="Calibri" w:cs="Arial"/>
      <w:color w:val="000000"/>
      <w:kern w:val="1"/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2059A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059AE"/>
    <w:rPr>
      <w:rFonts w:ascii="Calibri" w:hAnsi="Calibri" w:cs="Arial"/>
      <w:color w:val="000000"/>
      <w:kern w:val="1"/>
      <w:sz w:val="24"/>
      <w:szCs w:val="24"/>
      <w:lang w:eastAsia="ar-SA"/>
    </w:rPr>
  </w:style>
  <w:style w:type="character" w:customStyle="1" w:styleId="Heading2Char">
    <w:name w:val="Heading 2 Char"/>
    <w:basedOn w:val="DefaultParagraphFont"/>
    <w:link w:val="Heading2"/>
    <w:uiPriority w:val="9"/>
    <w:rsid w:val="00785CBA"/>
    <w:rPr>
      <w:rFonts w:ascii="Arial" w:eastAsiaTheme="majorEastAsia" w:hAnsi="Arial" w:cs="Arial"/>
      <w:b/>
      <w:kern w:val="28"/>
      <w:sz w:val="24"/>
      <w:szCs w:val="24"/>
      <w:lang w:eastAsia="ar-SA"/>
    </w:rPr>
  </w:style>
  <w:style w:type="character" w:customStyle="1" w:styleId="Heading3Char">
    <w:name w:val="Heading 3 Char"/>
    <w:basedOn w:val="DefaultParagraphFont"/>
    <w:link w:val="Heading3"/>
    <w:uiPriority w:val="9"/>
    <w:rsid w:val="002059AE"/>
    <w:rPr>
      <w:rFonts w:asciiTheme="majorHAnsi" w:eastAsiaTheme="majorEastAsia" w:hAnsiTheme="majorHAnsi" w:cstheme="majorBidi"/>
      <w:color w:val="1F4D78" w:themeColor="accent1" w:themeShade="7F"/>
      <w:kern w:val="1"/>
      <w:sz w:val="24"/>
      <w:szCs w:val="24"/>
      <w:lang w:eastAsia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59AE"/>
    <w:rPr>
      <w:rFonts w:asciiTheme="majorHAnsi" w:eastAsiaTheme="majorEastAsia" w:hAnsiTheme="majorHAnsi" w:cstheme="majorBidi"/>
      <w:i/>
      <w:iCs/>
      <w:color w:val="2E74B5" w:themeColor="accent1" w:themeShade="BF"/>
      <w:kern w:val="1"/>
      <w:sz w:val="24"/>
      <w:szCs w:val="24"/>
      <w:lang w:eastAsia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59AE"/>
    <w:rPr>
      <w:rFonts w:asciiTheme="majorHAnsi" w:eastAsiaTheme="majorEastAsia" w:hAnsiTheme="majorHAnsi" w:cstheme="majorBidi"/>
      <w:color w:val="2E74B5" w:themeColor="accent1" w:themeShade="BF"/>
      <w:kern w:val="1"/>
      <w:sz w:val="24"/>
      <w:szCs w:val="24"/>
      <w:lang w:eastAsia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59AE"/>
    <w:rPr>
      <w:rFonts w:asciiTheme="majorHAnsi" w:eastAsiaTheme="majorEastAsia" w:hAnsiTheme="majorHAnsi" w:cstheme="majorBidi"/>
      <w:color w:val="1F4D78" w:themeColor="accent1" w:themeShade="7F"/>
      <w:kern w:val="1"/>
      <w:sz w:val="24"/>
      <w:szCs w:val="24"/>
      <w:lang w:eastAsia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59AE"/>
    <w:rPr>
      <w:rFonts w:asciiTheme="majorHAnsi" w:eastAsiaTheme="majorEastAsia" w:hAnsiTheme="majorHAnsi" w:cstheme="majorBidi"/>
      <w:i/>
      <w:iCs/>
      <w:color w:val="1F4D78" w:themeColor="accent1" w:themeShade="7F"/>
      <w:kern w:val="1"/>
      <w:sz w:val="24"/>
      <w:szCs w:val="24"/>
      <w:lang w:eastAsia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59AE"/>
    <w:rPr>
      <w:rFonts w:asciiTheme="majorHAnsi" w:eastAsiaTheme="majorEastAsia" w:hAnsiTheme="majorHAnsi" w:cstheme="majorBidi"/>
      <w:color w:val="272727" w:themeColor="text1" w:themeTint="D8"/>
      <w:kern w:val="1"/>
      <w:sz w:val="21"/>
      <w:szCs w:val="21"/>
      <w:lang w:eastAsia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59AE"/>
    <w:rPr>
      <w:rFonts w:asciiTheme="majorHAnsi" w:eastAsiaTheme="majorEastAsia" w:hAnsiTheme="majorHAnsi" w:cstheme="majorBidi"/>
      <w:i/>
      <w:iCs/>
      <w:color w:val="272727" w:themeColor="text1" w:themeTint="D8"/>
      <w:kern w:val="1"/>
      <w:sz w:val="21"/>
      <w:szCs w:val="21"/>
      <w:lang w:eastAsia="ar-SA"/>
    </w:rPr>
  </w:style>
  <w:style w:type="character" w:customStyle="1" w:styleId="DocumentTitle">
    <w:name w:val="Document Title"/>
    <w:basedOn w:val="DefaultParagraphFont"/>
    <w:rsid w:val="00E406C6"/>
    <w:rPr>
      <w:rFonts w:ascii="Trebuchet MS" w:hAnsi="Trebuchet MS"/>
      <w:b/>
      <w:color w:val="000000"/>
      <w:sz w:val="34"/>
      <w:szCs w:val="34"/>
    </w:rPr>
  </w:style>
  <w:style w:type="table" w:styleId="TableGrid">
    <w:name w:val="Table Grid"/>
    <w:basedOn w:val="TableNormal"/>
    <w:uiPriority w:val="39"/>
    <w:rsid w:val="00E406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967959"/>
    <w:pPr>
      <w:numPr>
        <w:numId w:val="0"/>
      </w:numPr>
      <w:suppressAutoHyphens w:val="0"/>
      <w:spacing w:before="240" w:after="0" w:line="259" w:lineRule="auto"/>
      <w:outlineLvl w:val="9"/>
    </w:pPr>
    <w:rPr>
      <w:b w:val="0"/>
      <w:color w:val="2E74B5" w:themeColor="accent1" w:themeShade="BF"/>
      <w:kern w:val="0"/>
      <w:sz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8B08E0"/>
    <w:pPr>
      <w:tabs>
        <w:tab w:val="left" w:pos="440"/>
        <w:tab w:val="right" w:leader="dot" w:pos="9736"/>
      </w:tabs>
      <w:spacing w:after="100"/>
      <w:ind w:left="720" w:hanging="720"/>
    </w:pPr>
    <w:rPr>
      <w:rFonts w:eastAsiaTheme="majorEastAsia"/>
      <w:noProof/>
      <w:color w:val="000000" w:themeColor="text1"/>
      <w:kern w:val="28"/>
    </w:rPr>
  </w:style>
  <w:style w:type="paragraph" w:styleId="TOC2">
    <w:name w:val="toc 2"/>
    <w:basedOn w:val="Normal"/>
    <w:next w:val="Normal"/>
    <w:autoRedefine/>
    <w:uiPriority w:val="39"/>
    <w:unhideWhenUsed/>
    <w:rsid w:val="00754C56"/>
    <w:pPr>
      <w:tabs>
        <w:tab w:val="left" w:pos="1008"/>
        <w:tab w:val="right" w:leader="dot" w:pos="9736"/>
      </w:tabs>
      <w:spacing w:after="100"/>
      <w:ind w:left="432"/>
    </w:pPr>
    <w:rPr>
      <w:rFonts w:eastAsiaTheme="majorEastAsia"/>
      <w:noProof/>
      <w:color w:val="000000" w:themeColor="text1"/>
    </w:rPr>
  </w:style>
  <w:style w:type="character" w:styleId="Hyperlink">
    <w:name w:val="Hyperlink"/>
    <w:basedOn w:val="DefaultParagraphFont"/>
    <w:uiPriority w:val="99"/>
    <w:unhideWhenUsed/>
    <w:rsid w:val="00967959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277DAC"/>
    <w:pPr>
      <w:spacing w:after="100"/>
      <w:ind w:left="480"/>
    </w:pPr>
  </w:style>
  <w:style w:type="character" w:styleId="PlaceholderText">
    <w:name w:val="Placeholder Text"/>
    <w:basedOn w:val="DefaultParagraphFont"/>
    <w:uiPriority w:val="99"/>
    <w:semiHidden/>
    <w:rsid w:val="007A660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2A5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2A55"/>
    <w:rPr>
      <w:rFonts w:ascii="Segoe UI" w:hAnsi="Segoe UI" w:cs="Segoe UI"/>
      <w:color w:val="000000"/>
      <w:kern w:val="1"/>
      <w:sz w:val="18"/>
      <w:szCs w:val="18"/>
      <w:lang w:eastAsia="ar-SA"/>
    </w:rPr>
  </w:style>
  <w:style w:type="paragraph" w:styleId="Revision">
    <w:name w:val="Revision"/>
    <w:hidden/>
    <w:uiPriority w:val="99"/>
    <w:semiHidden/>
    <w:rsid w:val="00A51EA6"/>
    <w:pPr>
      <w:spacing w:after="0" w:line="240" w:lineRule="auto"/>
    </w:pPr>
    <w:rPr>
      <w:rFonts w:ascii="Calibri" w:hAnsi="Calibri" w:cs="Arial"/>
      <w:color w:val="000000"/>
      <w:kern w:val="1"/>
      <w:sz w:val="24"/>
      <w:szCs w:val="24"/>
      <w:lang w:eastAsia="ar-SA"/>
    </w:rPr>
  </w:style>
  <w:style w:type="character" w:styleId="UnresolvedMention">
    <w:name w:val="Unresolved Mention"/>
    <w:basedOn w:val="DefaultParagraphFont"/>
    <w:uiPriority w:val="99"/>
    <w:semiHidden/>
    <w:unhideWhenUsed/>
    <w:rsid w:val="009705D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4229C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DF520E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785CBA"/>
    <w:pPr>
      <w:contextualSpacing/>
      <w:jc w:val="center"/>
    </w:pPr>
    <w:rPr>
      <w:rFonts w:eastAsiaTheme="majorEastAsia"/>
      <w:b/>
      <w:color w:val="auto"/>
      <w:kern w:val="28"/>
      <w:sz w:val="28"/>
    </w:rPr>
  </w:style>
  <w:style w:type="character" w:customStyle="1" w:styleId="TitleChar">
    <w:name w:val="Title Char"/>
    <w:basedOn w:val="DefaultParagraphFont"/>
    <w:link w:val="Title"/>
    <w:uiPriority w:val="10"/>
    <w:rsid w:val="00785CBA"/>
    <w:rPr>
      <w:rFonts w:ascii="Arial" w:eastAsiaTheme="majorEastAsia" w:hAnsi="Arial" w:cs="Arial"/>
      <w:b/>
      <w:kern w:val="28"/>
      <w:sz w:val="28"/>
      <w:szCs w:val="24"/>
      <w:lang w:eastAsia="ar-SA"/>
    </w:rPr>
  </w:style>
  <w:style w:type="character" w:styleId="Strong">
    <w:name w:val="Strong"/>
    <w:basedOn w:val="DefaultParagraphFont"/>
    <w:uiPriority w:val="22"/>
    <w:qFormat/>
    <w:rsid w:val="00BD1D3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868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1436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11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90296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20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7433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85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950557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7868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yrp.sharepoint.com/sites/StudentHandbook/SitePages/assessment_rules_and_regulations.aspx" TargetMode="Externa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SDBA\Revamp\Labsheet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C0EABE-715E-41E2-BE7E-5403935F3421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c18af5f2-e883-41ca-b5bd-07bc22ff8b62}" enabled="1" method="Privileged" siteId="{f688b0d0-79f0-40a4-8644-35fcdee9d0f3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Labsheet_Template.dotx</Template>
  <TotalTime>4</TotalTime>
  <Pages>1</Pages>
  <Words>187</Words>
  <Characters>1067</Characters>
  <Application>Microsoft Office Word</Application>
  <DocSecurity>4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 Chee Wai</dc:creator>
  <cp:keywords/>
  <dc:description/>
  <cp:lastModifiedBy>TOH SER JIA</cp:lastModifiedBy>
  <cp:revision>2</cp:revision>
  <dcterms:created xsi:type="dcterms:W3CDTF">2025-02-10T11:55:00Z</dcterms:created>
  <dcterms:modified xsi:type="dcterms:W3CDTF">2025-02-10T11:55:00Z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18af5f2-e883-41ca-b5bd-07bc22ff8b62_Enabled">
    <vt:lpwstr>true</vt:lpwstr>
  </property>
  <property fmtid="{D5CDD505-2E9C-101B-9397-08002B2CF9AE}" pid="3" name="MSIP_Label_c18af5f2-e883-41ca-b5bd-07bc22ff8b62_SetDate">
    <vt:lpwstr>2021-12-05T11:33:08Z</vt:lpwstr>
  </property>
  <property fmtid="{D5CDD505-2E9C-101B-9397-08002B2CF9AE}" pid="4" name="MSIP_Label_c18af5f2-e883-41ca-b5bd-07bc22ff8b62_Method">
    <vt:lpwstr>Privileged</vt:lpwstr>
  </property>
  <property fmtid="{D5CDD505-2E9C-101B-9397-08002B2CF9AE}" pid="5" name="MSIP_Label_c18af5f2-e883-41ca-b5bd-07bc22ff8b62_Name">
    <vt:lpwstr>OFFICIAL (OPEN)</vt:lpwstr>
  </property>
  <property fmtid="{D5CDD505-2E9C-101B-9397-08002B2CF9AE}" pid="6" name="MSIP_Label_c18af5f2-e883-41ca-b5bd-07bc22ff8b62_SiteId">
    <vt:lpwstr>f688b0d0-79f0-40a4-8644-35fcdee9d0f3</vt:lpwstr>
  </property>
  <property fmtid="{D5CDD505-2E9C-101B-9397-08002B2CF9AE}" pid="7" name="MSIP_Label_c18af5f2-e883-41ca-b5bd-07bc22ff8b62_ActionId">
    <vt:lpwstr>33b524d1-f2e6-48da-866d-74e3ad9476e3</vt:lpwstr>
  </property>
  <property fmtid="{D5CDD505-2E9C-101B-9397-08002B2CF9AE}" pid="8" name="MSIP_Label_c18af5f2-e883-41ca-b5bd-07bc22ff8b62_ContentBits">
    <vt:lpwstr>0</vt:lpwstr>
  </property>
</Properties>
</file>